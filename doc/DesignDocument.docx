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5826870" w14:textId="77777777" w:rsidR="00355281" w:rsidRPr="00CB7BB8" w:rsidRDefault="007A09D0">
      <w:pPr>
        <w:pStyle w:val="Sommario1"/>
        <w:rPr>
          <w:rFonts w:ascii="Calibri" w:eastAsia="Times New Roman" w:hAnsi="Calibri" w:cs="Times New Roman"/>
          <w:b w:val="0"/>
          <w:bCs w:val="0"/>
          <w:noProof/>
          <w:color w:val="auto"/>
          <w:lang w:eastAsia="it-IT" w:bidi="ar-SA"/>
        </w:rPr>
      </w:pPr>
      <w:r>
        <w:fldChar w:fldCharType="begin"/>
      </w:r>
      <w:r>
        <w:instrText xml:space="preserve"> TOC \o "1-4" </w:instrText>
      </w:r>
      <w:r>
        <w:fldChar w:fldCharType="separate"/>
      </w:r>
      <w:r w:rsidR="00355281">
        <w:rPr>
          <w:noProof/>
        </w:rPr>
        <w:t>BIBLIOTECA DIGITALE</w:t>
      </w:r>
      <w:r w:rsidR="00355281">
        <w:rPr>
          <w:noProof/>
        </w:rPr>
        <w:tab/>
      </w:r>
      <w:r w:rsidR="00355281">
        <w:rPr>
          <w:noProof/>
        </w:rPr>
        <w:fldChar w:fldCharType="begin"/>
      </w:r>
      <w:r w:rsidR="00355281">
        <w:rPr>
          <w:noProof/>
        </w:rPr>
        <w:instrText xml:space="preserve"> PAGEREF _Toc462608940 \h </w:instrText>
      </w:r>
      <w:r w:rsidR="00355281">
        <w:rPr>
          <w:noProof/>
        </w:rPr>
      </w:r>
      <w:r w:rsidR="00355281">
        <w:rPr>
          <w:noProof/>
        </w:rPr>
        <w:fldChar w:fldCharType="separate"/>
      </w:r>
      <w:r w:rsidR="00355281">
        <w:rPr>
          <w:noProof/>
        </w:rPr>
        <w:t>2</w:t>
      </w:r>
      <w:r w:rsidR="00355281">
        <w:rPr>
          <w:noProof/>
        </w:rPr>
        <w:fldChar w:fldCharType="end"/>
      </w:r>
    </w:p>
    <w:p w14:paraId="06ED8235" w14:textId="77777777"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1.</w:t>
      </w:r>
      <w:r w:rsidRPr="00CB7BB8">
        <w:rPr>
          <w:rFonts w:ascii="Calibri" w:eastAsia="Times New Roman" w:hAnsi="Calibri" w:cs="Times New Roman"/>
          <w:noProof/>
          <w:color w:val="auto"/>
          <w:sz w:val="24"/>
          <w:szCs w:val="24"/>
          <w:lang w:eastAsia="it-IT" w:bidi="ar-SA"/>
        </w:rPr>
        <w:tab/>
      </w:r>
      <w:r>
        <w:rPr>
          <w:noProof/>
        </w:rPr>
        <w:t>Requisiti</w:t>
      </w:r>
      <w:r>
        <w:rPr>
          <w:noProof/>
        </w:rPr>
        <w:tab/>
      </w:r>
      <w:r>
        <w:rPr>
          <w:noProof/>
        </w:rPr>
        <w:fldChar w:fldCharType="begin"/>
      </w:r>
      <w:r>
        <w:rPr>
          <w:noProof/>
        </w:rPr>
        <w:instrText xml:space="preserve"> PAGEREF _Toc462608941 \h </w:instrText>
      </w:r>
      <w:r>
        <w:rPr>
          <w:noProof/>
        </w:rPr>
      </w:r>
      <w:r>
        <w:rPr>
          <w:noProof/>
        </w:rPr>
        <w:fldChar w:fldCharType="separate"/>
      </w:r>
      <w:r>
        <w:rPr>
          <w:noProof/>
        </w:rPr>
        <w:t>3</w:t>
      </w:r>
      <w:r>
        <w:rPr>
          <w:noProof/>
        </w:rPr>
        <w:fldChar w:fldCharType="end"/>
      </w:r>
    </w:p>
    <w:p w14:paraId="60A8E5D9"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Requisiti funzionali</w:t>
      </w:r>
      <w:r>
        <w:rPr>
          <w:noProof/>
        </w:rPr>
        <w:tab/>
      </w:r>
      <w:r>
        <w:rPr>
          <w:noProof/>
        </w:rPr>
        <w:fldChar w:fldCharType="begin"/>
      </w:r>
      <w:r>
        <w:rPr>
          <w:noProof/>
        </w:rPr>
        <w:instrText xml:space="preserve"> PAGEREF _Toc462608942 \h </w:instrText>
      </w:r>
      <w:r>
        <w:rPr>
          <w:noProof/>
        </w:rPr>
      </w:r>
      <w:r>
        <w:rPr>
          <w:noProof/>
        </w:rPr>
        <w:fldChar w:fldCharType="separate"/>
      </w:r>
      <w:r>
        <w:rPr>
          <w:noProof/>
        </w:rPr>
        <w:t>3</w:t>
      </w:r>
      <w:r>
        <w:rPr>
          <w:noProof/>
        </w:rPr>
        <w:fldChar w:fldCharType="end"/>
      </w:r>
    </w:p>
    <w:p w14:paraId="4A869152"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Requisiti non funzionali</w:t>
      </w:r>
      <w:r>
        <w:rPr>
          <w:noProof/>
        </w:rPr>
        <w:tab/>
      </w:r>
      <w:r>
        <w:rPr>
          <w:noProof/>
        </w:rPr>
        <w:fldChar w:fldCharType="begin"/>
      </w:r>
      <w:r>
        <w:rPr>
          <w:noProof/>
        </w:rPr>
        <w:instrText xml:space="preserve"> PAGEREF _Toc462608943 \h </w:instrText>
      </w:r>
      <w:r>
        <w:rPr>
          <w:noProof/>
        </w:rPr>
      </w:r>
      <w:r>
        <w:rPr>
          <w:noProof/>
        </w:rPr>
        <w:fldChar w:fldCharType="separate"/>
      </w:r>
      <w:r>
        <w:rPr>
          <w:noProof/>
        </w:rPr>
        <w:t>5</w:t>
      </w:r>
      <w:r>
        <w:rPr>
          <w:noProof/>
        </w:rPr>
        <w:fldChar w:fldCharType="end"/>
      </w:r>
    </w:p>
    <w:p w14:paraId="2781C850" w14:textId="77777777"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2.</w:t>
      </w:r>
      <w:r w:rsidRPr="00CB7BB8">
        <w:rPr>
          <w:rFonts w:ascii="Calibri" w:eastAsia="Times New Roman" w:hAnsi="Calibri" w:cs="Times New Roman"/>
          <w:noProof/>
          <w:color w:val="auto"/>
          <w:sz w:val="24"/>
          <w:szCs w:val="24"/>
          <w:lang w:eastAsia="it-IT" w:bidi="ar-SA"/>
        </w:rPr>
        <w:tab/>
      </w:r>
      <w:r>
        <w:rPr>
          <w:noProof/>
        </w:rPr>
        <w:t>System design</w:t>
      </w:r>
      <w:r>
        <w:rPr>
          <w:noProof/>
        </w:rPr>
        <w:tab/>
      </w:r>
      <w:r>
        <w:rPr>
          <w:noProof/>
        </w:rPr>
        <w:fldChar w:fldCharType="begin"/>
      </w:r>
      <w:r>
        <w:rPr>
          <w:noProof/>
        </w:rPr>
        <w:instrText xml:space="preserve"> PAGEREF _Toc462608944 \h </w:instrText>
      </w:r>
      <w:r>
        <w:rPr>
          <w:noProof/>
        </w:rPr>
      </w:r>
      <w:r>
        <w:rPr>
          <w:noProof/>
        </w:rPr>
        <w:fldChar w:fldCharType="separate"/>
      </w:r>
      <w:r>
        <w:rPr>
          <w:noProof/>
        </w:rPr>
        <w:t>6</w:t>
      </w:r>
      <w:r>
        <w:rPr>
          <w:noProof/>
        </w:rPr>
        <w:fldChar w:fldCharType="end"/>
      </w:r>
    </w:p>
    <w:p w14:paraId="38EE7084"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Component diagram</w:t>
      </w:r>
      <w:r>
        <w:rPr>
          <w:noProof/>
        </w:rPr>
        <w:tab/>
      </w:r>
      <w:r>
        <w:rPr>
          <w:noProof/>
        </w:rPr>
        <w:fldChar w:fldCharType="begin"/>
      </w:r>
      <w:r>
        <w:rPr>
          <w:noProof/>
        </w:rPr>
        <w:instrText xml:space="preserve"> PAGEREF _Toc462608945 \h </w:instrText>
      </w:r>
      <w:r>
        <w:rPr>
          <w:noProof/>
        </w:rPr>
      </w:r>
      <w:r>
        <w:rPr>
          <w:noProof/>
        </w:rPr>
        <w:fldChar w:fldCharType="separate"/>
      </w:r>
      <w:r>
        <w:rPr>
          <w:noProof/>
        </w:rPr>
        <w:t>6</w:t>
      </w:r>
      <w:r>
        <w:rPr>
          <w:noProof/>
        </w:rPr>
        <w:fldChar w:fldCharType="end"/>
      </w:r>
    </w:p>
    <w:p w14:paraId="2E5F4E6C"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Sequence diagram</w:t>
      </w:r>
      <w:r>
        <w:rPr>
          <w:noProof/>
        </w:rPr>
        <w:tab/>
      </w:r>
      <w:r>
        <w:rPr>
          <w:noProof/>
        </w:rPr>
        <w:fldChar w:fldCharType="begin"/>
      </w:r>
      <w:r>
        <w:rPr>
          <w:noProof/>
        </w:rPr>
        <w:instrText xml:space="preserve"> PAGEREF _Toc462608946 \h </w:instrText>
      </w:r>
      <w:r>
        <w:rPr>
          <w:noProof/>
        </w:rPr>
      </w:r>
      <w:r>
        <w:rPr>
          <w:noProof/>
        </w:rPr>
        <w:fldChar w:fldCharType="separate"/>
      </w:r>
      <w:r>
        <w:rPr>
          <w:noProof/>
        </w:rPr>
        <w:t>7</w:t>
      </w:r>
      <w:r>
        <w:rPr>
          <w:noProof/>
        </w:rPr>
        <w:fldChar w:fldCharType="end"/>
      </w:r>
    </w:p>
    <w:p w14:paraId="1950503E"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Sequence trascrizione</w:t>
      </w:r>
      <w:r>
        <w:rPr>
          <w:noProof/>
        </w:rPr>
        <w:tab/>
      </w:r>
      <w:r>
        <w:rPr>
          <w:noProof/>
        </w:rPr>
        <w:fldChar w:fldCharType="begin"/>
      </w:r>
      <w:r>
        <w:rPr>
          <w:noProof/>
        </w:rPr>
        <w:instrText xml:space="preserve"> PAGEREF _Toc462608947 \h </w:instrText>
      </w:r>
      <w:r>
        <w:rPr>
          <w:noProof/>
        </w:rPr>
      </w:r>
      <w:r>
        <w:rPr>
          <w:noProof/>
        </w:rPr>
        <w:fldChar w:fldCharType="separate"/>
      </w:r>
      <w:r>
        <w:rPr>
          <w:noProof/>
        </w:rPr>
        <w:t>7</w:t>
      </w:r>
      <w:r>
        <w:rPr>
          <w:noProof/>
        </w:rPr>
        <w:fldChar w:fldCharType="end"/>
      </w:r>
    </w:p>
    <w:p w14:paraId="3923072E"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Sequence verifica trascrizione</w:t>
      </w:r>
      <w:r>
        <w:rPr>
          <w:noProof/>
        </w:rPr>
        <w:tab/>
      </w:r>
      <w:r>
        <w:rPr>
          <w:noProof/>
        </w:rPr>
        <w:fldChar w:fldCharType="begin"/>
      </w:r>
      <w:r>
        <w:rPr>
          <w:noProof/>
        </w:rPr>
        <w:instrText xml:space="preserve"> PAGEREF _Toc462608948 \h </w:instrText>
      </w:r>
      <w:r>
        <w:rPr>
          <w:noProof/>
        </w:rPr>
      </w:r>
      <w:r>
        <w:rPr>
          <w:noProof/>
        </w:rPr>
        <w:fldChar w:fldCharType="separate"/>
      </w:r>
      <w:r>
        <w:rPr>
          <w:noProof/>
        </w:rPr>
        <w:t>9</w:t>
      </w:r>
      <w:r>
        <w:rPr>
          <w:noProof/>
        </w:rPr>
        <w:fldChar w:fldCharType="end"/>
      </w:r>
    </w:p>
    <w:p w14:paraId="0FD75372"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Deployment diagram</w:t>
      </w:r>
      <w:r>
        <w:rPr>
          <w:noProof/>
        </w:rPr>
        <w:tab/>
      </w:r>
      <w:r>
        <w:rPr>
          <w:noProof/>
        </w:rPr>
        <w:fldChar w:fldCharType="begin"/>
      </w:r>
      <w:r>
        <w:rPr>
          <w:noProof/>
        </w:rPr>
        <w:instrText xml:space="preserve"> PAGEREF _Toc462608949 \h </w:instrText>
      </w:r>
      <w:r>
        <w:rPr>
          <w:noProof/>
        </w:rPr>
      </w:r>
      <w:r>
        <w:rPr>
          <w:noProof/>
        </w:rPr>
        <w:fldChar w:fldCharType="separate"/>
      </w:r>
      <w:r>
        <w:rPr>
          <w:noProof/>
        </w:rPr>
        <w:t>10</w:t>
      </w:r>
      <w:r>
        <w:rPr>
          <w:noProof/>
        </w:rPr>
        <w:fldChar w:fldCharType="end"/>
      </w:r>
    </w:p>
    <w:p w14:paraId="52A8E6D3"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Schema entità relazioni</w:t>
      </w:r>
      <w:r>
        <w:rPr>
          <w:noProof/>
        </w:rPr>
        <w:tab/>
      </w:r>
      <w:r>
        <w:rPr>
          <w:noProof/>
        </w:rPr>
        <w:fldChar w:fldCharType="begin"/>
      </w:r>
      <w:r>
        <w:rPr>
          <w:noProof/>
        </w:rPr>
        <w:instrText xml:space="preserve"> PAGEREF _Toc462608950 \h </w:instrText>
      </w:r>
      <w:r>
        <w:rPr>
          <w:noProof/>
        </w:rPr>
      </w:r>
      <w:r>
        <w:rPr>
          <w:noProof/>
        </w:rPr>
        <w:fldChar w:fldCharType="separate"/>
      </w:r>
      <w:r>
        <w:rPr>
          <w:noProof/>
        </w:rPr>
        <w:t>11</w:t>
      </w:r>
      <w:r>
        <w:rPr>
          <w:noProof/>
        </w:rPr>
        <w:fldChar w:fldCharType="end"/>
      </w:r>
    </w:p>
    <w:p w14:paraId="34ABFF26"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Entità</w:t>
      </w:r>
      <w:r>
        <w:rPr>
          <w:noProof/>
        </w:rPr>
        <w:tab/>
      </w:r>
      <w:r>
        <w:rPr>
          <w:noProof/>
        </w:rPr>
        <w:fldChar w:fldCharType="begin"/>
      </w:r>
      <w:r>
        <w:rPr>
          <w:noProof/>
        </w:rPr>
        <w:instrText xml:space="preserve"> PAGEREF _Toc462608951 \h </w:instrText>
      </w:r>
      <w:r>
        <w:rPr>
          <w:noProof/>
        </w:rPr>
      </w:r>
      <w:r>
        <w:rPr>
          <w:noProof/>
        </w:rPr>
        <w:fldChar w:fldCharType="separate"/>
      </w:r>
      <w:r>
        <w:rPr>
          <w:noProof/>
        </w:rPr>
        <w:t>11</w:t>
      </w:r>
      <w:r>
        <w:rPr>
          <w:noProof/>
        </w:rPr>
        <w:fldChar w:fldCharType="end"/>
      </w:r>
    </w:p>
    <w:p w14:paraId="45682E1F"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Relazioni</w:t>
      </w:r>
      <w:r>
        <w:rPr>
          <w:noProof/>
        </w:rPr>
        <w:tab/>
      </w:r>
      <w:r>
        <w:rPr>
          <w:noProof/>
        </w:rPr>
        <w:fldChar w:fldCharType="begin"/>
      </w:r>
      <w:r>
        <w:rPr>
          <w:noProof/>
        </w:rPr>
        <w:instrText xml:space="preserve"> PAGEREF _Toc462608952 \h </w:instrText>
      </w:r>
      <w:r>
        <w:rPr>
          <w:noProof/>
        </w:rPr>
      </w:r>
      <w:r>
        <w:rPr>
          <w:noProof/>
        </w:rPr>
        <w:fldChar w:fldCharType="separate"/>
      </w:r>
      <w:r>
        <w:rPr>
          <w:noProof/>
        </w:rPr>
        <w:t>11</w:t>
      </w:r>
      <w:r>
        <w:rPr>
          <w:noProof/>
        </w:rPr>
        <w:fldChar w:fldCharType="end"/>
      </w:r>
    </w:p>
    <w:p w14:paraId="48BE2285"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Diagramma ER</w:t>
      </w:r>
      <w:r>
        <w:rPr>
          <w:noProof/>
        </w:rPr>
        <w:tab/>
      </w:r>
      <w:r>
        <w:rPr>
          <w:noProof/>
        </w:rPr>
        <w:fldChar w:fldCharType="begin"/>
      </w:r>
      <w:r>
        <w:rPr>
          <w:noProof/>
        </w:rPr>
        <w:instrText xml:space="preserve"> PAGEREF _Toc462608953 \h </w:instrText>
      </w:r>
      <w:r>
        <w:rPr>
          <w:noProof/>
        </w:rPr>
      </w:r>
      <w:r>
        <w:rPr>
          <w:noProof/>
        </w:rPr>
        <w:fldChar w:fldCharType="separate"/>
      </w:r>
      <w:r>
        <w:rPr>
          <w:noProof/>
        </w:rPr>
        <w:t>13</w:t>
      </w:r>
      <w:r>
        <w:rPr>
          <w:noProof/>
        </w:rPr>
        <w:fldChar w:fldCharType="end"/>
      </w:r>
    </w:p>
    <w:p w14:paraId="413F1831"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Design decisions</w:t>
      </w:r>
      <w:r>
        <w:rPr>
          <w:noProof/>
        </w:rPr>
        <w:tab/>
      </w:r>
      <w:r>
        <w:rPr>
          <w:noProof/>
        </w:rPr>
        <w:fldChar w:fldCharType="begin"/>
      </w:r>
      <w:r>
        <w:rPr>
          <w:noProof/>
        </w:rPr>
        <w:instrText xml:space="preserve"> PAGEREF _Toc462608954 \h </w:instrText>
      </w:r>
      <w:r>
        <w:rPr>
          <w:noProof/>
        </w:rPr>
      </w:r>
      <w:r>
        <w:rPr>
          <w:noProof/>
        </w:rPr>
        <w:fldChar w:fldCharType="separate"/>
      </w:r>
      <w:r>
        <w:rPr>
          <w:noProof/>
        </w:rPr>
        <w:t>13</w:t>
      </w:r>
      <w:r>
        <w:rPr>
          <w:noProof/>
        </w:rPr>
        <w:fldChar w:fldCharType="end"/>
      </w:r>
    </w:p>
    <w:p w14:paraId="2C8FDB68"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Problemi noti</w:t>
      </w:r>
      <w:r>
        <w:rPr>
          <w:noProof/>
        </w:rPr>
        <w:tab/>
      </w:r>
      <w:r>
        <w:rPr>
          <w:noProof/>
        </w:rPr>
        <w:fldChar w:fldCharType="begin"/>
      </w:r>
      <w:r>
        <w:rPr>
          <w:noProof/>
        </w:rPr>
        <w:instrText xml:space="preserve"> PAGEREF _Toc462608955 \h </w:instrText>
      </w:r>
      <w:r>
        <w:rPr>
          <w:noProof/>
        </w:rPr>
      </w:r>
      <w:r>
        <w:rPr>
          <w:noProof/>
        </w:rPr>
        <w:fldChar w:fldCharType="separate"/>
      </w:r>
      <w:r>
        <w:rPr>
          <w:noProof/>
        </w:rPr>
        <w:t>16</w:t>
      </w:r>
      <w:r>
        <w:rPr>
          <w:noProof/>
        </w:rPr>
        <w:fldChar w:fldCharType="end"/>
      </w:r>
    </w:p>
    <w:p w14:paraId="25E0E2D3"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Design patterns</w:t>
      </w:r>
      <w:r>
        <w:rPr>
          <w:noProof/>
        </w:rPr>
        <w:tab/>
      </w:r>
      <w:r>
        <w:rPr>
          <w:noProof/>
        </w:rPr>
        <w:fldChar w:fldCharType="begin"/>
      </w:r>
      <w:r>
        <w:rPr>
          <w:noProof/>
        </w:rPr>
        <w:instrText xml:space="preserve"> PAGEREF _Toc462608956 \h </w:instrText>
      </w:r>
      <w:r>
        <w:rPr>
          <w:noProof/>
        </w:rPr>
      </w:r>
      <w:r>
        <w:rPr>
          <w:noProof/>
        </w:rPr>
        <w:fldChar w:fldCharType="separate"/>
      </w:r>
      <w:r>
        <w:rPr>
          <w:noProof/>
        </w:rPr>
        <w:t>16</w:t>
      </w:r>
      <w:r>
        <w:rPr>
          <w:noProof/>
        </w:rPr>
        <w:fldChar w:fldCharType="end"/>
      </w:r>
    </w:p>
    <w:p w14:paraId="3F6A7B6A"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Model-View-Controller</w:t>
      </w:r>
      <w:r>
        <w:rPr>
          <w:noProof/>
        </w:rPr>
        <w:tab/>
      </w:r>
      <w:r>
        <w:rPr>
          <w:noProof/>
        </w:rPr>
        <w:fldChar w:fldCharType="begin"/>
      </w:r>
      <w:r>
        <w:rPr>
          <w:noProof/>
        </w:rPr>
        <w:instrText xml:space="preserve"> PAGEREF _Toc462608957 \h </w:instrText>
      </w:r>
      <w:r>
        <w:rPr>
          <w:noProof/>
        </w:rPr>
      </w:r>
      <w:r>
        <w:rPr>
          <w:noProof/>
        </w:rPr>
        <w:fldChar w:fldCharType="separate"/>
      </w:r>
      <w:r>
        <w:rPr>
          <w:noProof/>
        </w:rPr>
        <w:t>17</w:t>
      </w:r>
      <w:r>
        <w:rPr>
          <w:noProof/>
        </w:rPr>
        <w:fldChar w:fldCharType="end"/>
      </w:r>
    </w:p>
    <w:p w14:paraId="730D6546"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Data-Access-Object</w:t>
      </w:r>
      <w:r>
        <w:rPr>
          <w:noProof/>
        </w:rPr>
        <w:tab/>
      </w:r>
      <w:r>
        <w:rPr>
          <w:noProof/>
        </w:rPr>
        <w:fldChar w:fldCharType="begin"/>
      </w:r>
      <w:r>
        <w:rPr>
          <w:noProof/>
        </w:rPr>
        <w:instrText xml:space="preserve"> PAGEREF _Toc462608958 \h </w:instrText>
      </w:r>
      <w:r>
        <w:rPr>
          <w:noProof/>
        </w:rPr>
      </w:r>
      <w:r>
        <w:rPr>
          <w:noProof/>
        </w:rPr>
        <w:fldChar w:fldCharType="separate"/>
      </w:r>
      <w:r>
        <w:rPr>
          <w:noProof/>
        </w:rPr>
        <w:t>17</w:t>
      </w:r>
      <w:r>
        <w:rPr>
          <w:noProof/>
        </w:rPr>
        <w:fldChar w:fldCharType="end"/>
      </w:r>
    </w:p>
    <w:p w14:paraId="63F3317A" w14:textId="77777777"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3.</w:t>
      </w:r>
      <w:r w:rsidRPr="00CB7BB8">
        <w:rPr>
          <w:rFonts w:ascii="Calibri" w:eastAsia="Times New Roman" w:hAnsi="Calibri" w:cs="Times New Roman"/>
          <w:noProof/>
          <w:color w:val="auto"/>
          <w:sz w:val="24"/>
          <w:szCs w:val="24"/>
          <w:lang w:eastAsia="it-IT" w:bidi="ar-SA"/>
        </w:rPr>
        <w:tab/>
      </w:r>
      <w:r>
        <w:rPr>
          <w:noProof/>
        </w:rPr>
        <w:t>Software design</w:t>
      </w:r>
      <w:r>
        <w:rPr>
          <w:noProof/>
        </w:rPr>
        <w:tab/>
      </w:r>
      <w:r>
        <w:rPr>
          <w:noProof/>
        </w:rPr>
        <w:fldChar w:fldCharType="begin"/>
      </w:r>
      <w:r>
        <w:rPr>
          <w:noProof/>
        </w:rPr>
        <w:instrText xml:space="preserve"> PAGEREF _Toc462608959 \h </w:instrText>
      </w:r>
      <w:r>
        <w:rPr>
          <w:noProof/>
        </w:rPr>
      </w:r>
      <w:r>
        <w:rPr>
          <w:noProof/>
        </w:rPr>
        <w:fldChar w:fldCharType="separate"/>
      </w:r>
      <w:r>
        <w:rPr>
          <w:noProof/>
        </w:rPr>
        <w:t>19</w:t>
      </w:r>
      <w:r>
        <w:rPr>
          <w:noProof/>
        </w:rPr>
        <w:fldChar w:fldCharType="end"/>
      </w:r>
    </w:p>
    <w:p w14:paraId="03BE09B0"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lang w:eastAsia="en-GB"/>
        </w:rPr>
        <w:t>Class diagram</w:t>
      </w:r>
      <w:r>
        <w:rPr>
          <w:noProof/>
        </w:rPr>
        <w:tab/>
      </w:r>
      <w:r>
        <w:rPr>
          <w:noProof/>
        </w:rPr>
        <w:fldChar w:fldCharType="begin"/>
      </w:r>
      <w:r>
        <w:rPr>
          <w:noProof/>
        </w:rPr>
        <w:instrText xml:space="preserve"> PAGEREF _Toc462608960 \h </w:instrText>
      </w:r>
      <w:r>
        <w:rPr>
          <w:noProof/>
        </w:rPr>
      </w:r>
      <w:r>
        <w:rPr>
          <w:noProof/>
        </w:rPr>
        <w:fldChar w:fldCharType="separate"/>
      </w:r>
      <w:r>
        <w:rPr>
          <w:noProof/>
        </w:rPr>
        <w:t>19</w:t>
      </w:r>
      <w:r>
        <w:rPr>
          <w:noProof/>
        </w:rPr>
        <w:fldChar w:fldCharType="end"/>
      </w:r>
    </w:p>
    <w:p w14:paraId="2C865BC9"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lang w:eastAsia="en-GB"/>
        </w:rPr>
        <w:t>Package Controller</w:t>
      </w:r>
      <w:r>
        <w:rPr>
          <w:noProof/>
        </w:rPr>
        <w:tab/>
      </w:r>
      <w:r>
        <w:rPr>
          <w:noProof/>
        </w:rPr>
        <w:fldChar w:fldCharType="begin"/>
      </w:r>
      <w:r>
        <w:rPr>
          <w:noProof/>
        </w:rPr>
        <w:instrText xml:space="preserve"> PAGEREF _Toc462608961 \h </w:instrText>
      </w:r>
      <w:r>
        <w:rPr>
          <w:noProof/>
        </w:rPr>
      </w:r>
      <w:r>
        <w:rPr>
          <w:noProof/>
        </w:rPr>
        <w:fldChar w:fldCharType="separate"/>
      </w:r>
      <w:r>
        <w:rPr>
          <w:noProof/>
        </w:rPr>
        <w:t>19</w:t>
      </w:r>
      <w:r>
        <w:rPr>
          <w:noProof/>
        </w:rPr>
        <w:fldChar w:fldCharType="end"/>
      </w:r>
    </w:p>
    <w:p w14:paraId="397C065C"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lang w:eastAsia="en-GB"/>
        </w:rPr>
        <w:t>Package Framework</w:t>
      </w:r>
      <w:r>
        <w:rPr>
          <w:noProof/>
        </w:rPr>
        <w:tab/>
      </w:r>
      <w:r>
        <w:rPr>
          <w:noProof/>
        </w:rPr>
        <w:fldChar w:fldCharType="begin"/>
      </w:r>
      <w:r>
        <w:rPr>
          <w:noProof/>
        </w:rPr>
        <w:instrText xml:space="preserve"> PAGEREF _Toc462608962 \h </w:instrText>
      </w:r>
      <w:r>
        <w:rPr>
          <w:noProof/>
        </w:rPr>
      </w:r>
      <w:r>
        <w:rPr>
          <w:noProof/>
        </w:rPr>
        <w:fldChar w:fldCharType="separate"/>
      </w:r>
      <w:r>
        <w:rPr>
          <w:noProof/>
        </w:rPr>
        <w:t>20</w:t>
      </w:r>
      <w:r>
        <w:rPr>
          <w:noProof/>
        </w:rPr>
        <w:fldChar w:fldCharType="end"/>
      </w:r>
    </w:p>
    <w:p w14:paraId="660CD72E" w14:textId="77777777"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lang w:eastAsia="en-GB"/>
        </w:rPr>
        <w:t>Package data</w:t>
      </w:r>
      <w:r>
        <w:rPr>
          <w:noProof/>
        </w:rPr>
        <w:tab/>
      </w:r>
      <w:r>
        <w:rPr>
          <w:noProof/>
        </w:rPr>
        <w:fldChar w:fldCharType="begin"/>
      </w:r>
      <w:r>
        <w:rPr>
          <w:noProof/>
        </w:rPr>
        <w:instrText xml:space="preserve"> PAGEREF _Toc462608963 \h </w:instrText>
      </w:r>
      <w:r>
        <w:rPr>
          <w:noProof/>
        </w:rPr>
      </w:r>
      <w:r>
        <w:rPr>
          <w:noProof/>
        </w:rPr>
        <w:fldChar w:fldCharType="separate"/>
      </w:r>
      <w:r>
        <w:rPr>
          <w:noProof/>
        </w:rPr>
        <w:t>22</w:t>
      </w:r>
      <w:r>
        <w:rPr>
          <w:noProof/>
        </w:rPr>
        <w:fldChar w:fldCharType="end"/>
      </w:r>
    </w:p>
    <w:p w14:paraId="15A7DECC"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lang w:eastAsia="en-GB"/>
        </w:rPr>
        <w:t>Class diagram</w:t>
      </w:r>
      <w:r>
        <w:rPr>
          <w:noProof/>
        </w:rPr>
        <w:tab/>
      </w:r>
      <w:r>
        <w:rPr>
          <w:noProof/>
        </w:rPr>
        <w:fldChar w:fldCharType="begin"/>
      </w:r>
      <w:r>
        <w:rPr>
          <w:noProof/>
        </w:rPr>
        <w:instrText xml:space="preserve"> PAGEREF _Toc462608964 \h </w:instrText>
      </w:r>
      <w:r>
        <w:rPr>
          <w:noProof/>
        </w:rPr>
      </w:r>
      <w:r>
        <w:rPr>
          <w:noProof/>
        </w:rPr>
        <w:fldChar w:fldCharType="separate"/>
      </w:r>
      <w:r>
        <w:rPr>
          <w:noProof/>
        </w:rPr>
        <w:t>23</w:t>
      </w:r>
      <w:r>
        <w:rPr>
          <w:noProof/>
        </w:rPr>
        <w:fldChar w:fldCharType="end"/>
      </w:r>
    </w:p>
    <w:p w14:paraId="641AFED7"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lang w:eastAsia="en-GB"/>
        </w:rPr>
        <w:t>Problemi noti</w:t>
      </w:r>
      <w:r>
        <w:rPr>
          <w:noProof/>
        </w:rPr>
        <w:tab/>
      </w:r>
      <w:r>
        <w:rPr>
          <w:noProof/>
        </w:rPr>
        <w:fldChar w:fldCharType="begin"/>
      </w:r>
      <w:r>
        <w:rPr>
          <w:noProof/>
        </w:rPr>
        <w:instrText xml:space="preserve"> PAGEREF _Toc462608965 \h </w:instrText>
      </w:r>
      <w:r>
        <w:rPr>
          <w:noProof/>
        </w:rPr>
      </w:r>
      <w:r>
        <w:rPr>
          <w:noProof/>
        </w:rPr>
        <w:fldChar w:fldCharType="separate"/>
      </w:r>
      <w:r>
        <w:rPr>
          <w:noProof/>
        </w:rPr>
        <w:t>23</w:t>
      </w:r>
      <w:r>
        <w:rPr>
          <w:noProof/>
        </w:rPr>
        <w:fldChar w:fldCharType="end"/>
      </w:r>
    </w:p>
    <w:p w14:paraId="7AAF69ED" w14:textId="77777777"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4.</w:t>
      </w:r>
      <w:r w:rsidRPr="00CB7BB8">
        <w:rPr>
          <w:rFonts w:ascii="Calibri" w:eastAsia="Times New Roman" w:hAnsi="Calibri" w:cs="Times New Roman"/>
          <w:noProof/>
          <w:color w:val="auto"/>
          <w:sz w:val="24"/>
          <w:szCs w:val="24"/>
          <w:lang w:eastAsia="it-IT" w:bidi="ar-SA"/>
        </w:rPr>
        <w:tab/>
      </w:r>
      <w:r>
        <w:rPr>
          <w:noProof/>
        </w:rPr>
        <w:t>Screenshots</w:t>
      </w:r>
      <w:r>
        <w:rPr>
          <w:noProof/>
        </w:rPr>
        <w:tab/>
      </w:r>
      <w:r>
        <w:rPr>
          <w:noProof/>
        </w:rPr>
        <w:fldChar w:fldCharType="begin"/>
      </w:r>
      <w:r>
        <w:rPr>
          <w:noProof/>
        </w:rPr>
        <w:instrText xml:space="preserve"> PAGEREF _Toc462608966 \h </w:instrText>
      </w:r>
      <w:r>
        <w:rPr>
          <w:noProof/>
        </w:rPr>
      </w:r>
      <w:r>
        <w:rPr>
          <w:noProof/>
        </w:rPr>
        <w:fldChar w:fldCharType="separate"/>
      </w:r>
      <w:r>
        <w:rPr>
          <w:noProof/>
        </w:rPr>
        <w:t>24</w:t>
      </w:r>
      <w:r>
        <w:rPr>
          <w:noProof/>
        </w:rPr>
        <w:fldChar w:fldCharType="end"/>
      </w:r>
    </w:p>
    <w:p w14:paraId="367F918C"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sidRPr="00F91134">
        <w:rPr>
          <w:noProof/>
        </w:rPr>
        <w:t>Homepage</w:t>
      </w:r>
      <w:r>
        <w:rPr>
          <w:noProof/>
        </w:rPr>
        <w:tab/>
      </w:r>
      <w:r>
        <w:rPr>
          <w:noProof/>
        </w:rPr>
        <w:fldChar w:fldCharType="begin"/>
      </w:r>
      <w:r>
        <w:rPr>
          <w:noProof/>
        </w:rPr>
        <w:instrText xml:space="preserve"> PAGEREF _Toc462608967 \h </w:instrText>
      </w:r>
      <w:r>
        <w:rPr>
          <w:noProof/>
        </w:rPr>
      </w:r>
      <w:r>
        <w:rPr>
          <w:noProof/>
        </w:rPr>
        <w:fldChar w:fldCharType="separate"/>
      </w:r>
      <w:r>
        <w:rPr>
          <w:noProof/>
        </w:rPr>
        <w:t>24</w:t>
      </w:r>
      <w:r>
        <w:rPr>
          <w:noProof/>
        </w:rPr>
        <w:fldChar w:fldCharType="end"/>
      </w:r>
    </w:p>
    <w:p w14:paraId="56FF89CA"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Registrazione</w:t>
      </w:r>
      <w:r>
        <w:rPr>
          <w:noProof/>
        </w:rPr>
        <w:tab/>
      </w:r>
      <w:r>
        <w:rPr>
          <w:noProof/>
        </w:rPr>
        <w:fldChar w:fldCharType="begin"/>
      </w:r>
      <w:r>
        <w:rPr>
          <w:noProof/>
        </w:rPr>
        <w:instrText xml:space="preserve"> PAGEREF _Toc462608968 \h </w:instrText>
      </w:r>
      <w:r>
        <w:rPr>
          <w:noProof/>
        </w:rPr>
      </w:r>
      <w:r>
        <w:rPr>
          <w:noProof/>
        </w:rPr>
        <w:fldChar w:fldCharType="separate"/>
      </w:r>
      <w:r>
        <w:rPr>
          <w:noProof/>
        </w:rPr>
        <w:t>24</w:t>
      </w:r>
      <w:r>
        <w:rPr>
          <w:noProof/>
        </w:rPr>
        <w:fldChar w:fldCharType="end"/>
      </w:r>
    </w:p>
    <w:p w14:paraId="2455F3BC"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acquisitore</w:t>
      </w:r>
      <w:r>
        <w:rPr>
          <w:noProof/>
        </w:rPr>
        <w:tab/>
      </w:r>
      <w:r>
        <w:rPr>
          <w:noProof/>
        </w:rPr>
        <w:fldChar w:fldCharType="begin"/>
      </w:r>
      <w:r>
        <w:rPr>
          <w:noProof/>
        </w:rPr>
        <w:instrText xml:space="preserve"> PAGEREF _Toc462608969 \h </w:instrText>
      </w:r>
      <w:r>
        <w:rPr>
          <w:noProof/>
        </w:rPr>
      </w:r>
      <w:r>
        <w:rPr>
          <w:noProof/>
        </w:rPr>
        <w:fldChar w:fldCharType="separate"/>
      </w:r>
      <w:r>
        <w:rPr>
          <w:noProof/>
        </w:rPr>
        <w:t>26</w:t>
      </w:r>
      <w:r>
        <w:rPr>
          <w:noProof/>
        </w:rPr>
        <w:fldChar w:fldCharType="end"/>
      </w:r>
    </w:p>
    <w:p w14:paraId="1074359D"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revisore acquisizione</w:t>
      </w:r>
      <w:r>
        <w:rPr>
          <w:noProof/>
        </w:rPr>
        <w:tab/>
      </w:r>
      <w:r>
        <w:rPr>
          <w:noProof/>
        </w:rPr>
        <w:fldChar w:fldCharType="begin"/>
      </w:r>
      <w:r>
        <w:rPr>
          <w:noProof/>
        </w:rPr>
        <w:instrText xml:space="preserve"> PAGEREF _Toc462608970 \h </w:instrText>
      </w:r>
      <w:r>
        <w:rPr>
          <w:noProof/>
        </w:rPr>
      </w:r>
      <w:r>
        <w:rPr>
          <w:noProof/>
        </w:rPr>
        <w:fldChar w:fldCharType="separate"/>
      </w:r>
      <w:r>
        <w:rPr>
          <w:noProof/>
        </w:rPr>
        <w:t>26</w:t>
      </w:r>
      <w:r>
        <w:rPr>
          <w:noProof/>
        </w:rPr>
        <w:fldChar w:fldCharType="end"/>
      </w:r>
    </w:p>
    <w:p w14:paraId="553971FE"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Trascrizione</w:t>
      </w:r>
      <w:r>
        <w:rPr>
          <w:noProof/>
        </w:rPr>
        <w:tab/>
      </w:r>
      <w:r>
        <w:rPr>
          <w:noProof/>
        </w:rPr>
        <w:fldChar w:fldCharType="begin"/>
      </w:r>
      <w:r>
        <w:rPr>
          <w:noProof/>
        </w:rPr>
        <w:instrText xml:space="preserve"> PAGEREF _Toc462608971 \h </w:instrText>
      </w:r>
      <w:r>
        <w:rPr>
          <w:noProof/>
        </w:rPr>
      </w:r>
      <w:r>
        <w:rPr>
          <w:noProof/>
        </w:rPr>
        <w:fldChar w:fldCharType="separate"/>
      </w:r>
      <w:r>
        <w:rPr>
          <w:noProof/>
        </w:rPr>
        <w:t>28</w:t>
      </w:r>
      <w:r>
        <w:rPr>
          <w:noProof/>
        </w:rPr>
        <w:fldChar w:fldCharType="end"/>
      </w:r>
    </w:p>
    <w:p w14:paraId="17D712B0"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Revisione trascrizione</w:t>
      </w:r>
      <w:r>
        <w:rPr>
          <w:noProof/>
        </w:rPr>
        <w:tab/>
      </w:r>
      <w:r>
        <w:rPr>
          <w:noProof/>
        </w:rPr>
        <w:fldChar w:fldCharType="begin"/>
      </w:r>
      <w:r>
        <w:rPr>
          <w:noProof/>
        </w:rPr>
        <w:instrText xml:space="preserve"> PAGEREF _Toc462608972 \h </w:instrText>
      </w:r>
      <w:r>
        <w:rPr>
          <w:noProof/>
        </w:rPr>
      </w:r>
      <w:r>
        <w:rPr>
          <w:noProof/>
        </w:rPr>
        <w:fldChar w:fldCharType="separate"/>
      </w:r>
      <w:r>
        <w:rPr>
          <w:noProof/>
        </w:rPr>
        <w:t>29</w:t>
      </w:r>
      <w:r>
        <w:rPr>
          <w:noProof/>
        </w:rPr>
        <w:fldChar w:fldCharType="end"/>
      </w:r>
    </w:p>
    <w:p w14:paraId="30F4B59E" w14:textId="77777777"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admin</w:t>
      </w:r>
      <w:r>
        <w:rPr>
          <w:noProof/>
        </w:rPr>
        <w:tab/>
      </w:r>
      <w:r>
        <w:rPr>
          <w:noProof/>
        </w:rPr>
        <w:fldChar w:fldCharType="begin"/>
      </w:r>
      <w:r>
        <w:rPr>
          <w:noProof/>
        </w:rPr>
        <w:instrText xml:space="preserve"> PAGEREF _Toc462608973 \h </w:instrText>
      </w:r>
      <w:r>
        <w:rPr>
          <w:noProof/>
        </w:rPr>
      </w:r>
      <w:r>
        <w:rPr>
          <w:noProof/>
        </w:rPr>
        <w:fldChar w:fldCharType="separate"/>
      </w:r>
      <w:r>
        <w:rPr>
          <w:noProof/>
        </w:rPr>
        <w:t>30</w:t>
      </w:r>
      <w:r>
        <w:rPr>
          <w:noProof/>
        </w:rPr>
        <w:fldChar w:fldCharType="end"/>
      </w:r>
    </w:p>
    <w:p w14:paraId="2A87B103" w14:textId="77777777" w:rsidR="002F398E" w:rsidRPr="007A0348" w:rsidRDefault="007A09D0" w:rsidP="00355281">
      <w:pPr>
        <w:pStyle w:val="Titolo1"/>
        <w:numPr>
          <w:ilvl w:val="0"/>
          <w:numId w:val="0"/>
        </w:numPr>
      </w:pPr>
      <w:r>
        <w:lastRenderedPageBreak/>
        <w:fldChar w:fldCharType="end"/>
      </w:r>
      <w:bookmarkStart w:id="0" w:name="_Toc462608940"/>
      <w:r w:rsidR="00ED6187">
        <w:t>BIBLIOTECA DIGITALE</w:t>
      </w:r>
      <w:bookmarkEnd w:id="0"/>
    </w:p>
    <w:p w14:paraId="329E91EA" w14:textId="77777777" w:rsidR="002F398E" w:rsidRPr="007A0348" w:rsidRDefault="00EF7BAA">
      <w:r w:rsidRPr="007A0348">
        <w:t>Per iniziare immediatamente, toccare un testo segnaposto, come questo, e iniziare a digitare.</w:t>
      </w:r>
    </w:p>
    <w:p w14:paraId="08507EF9" w14:textId="77777777" w:rsidR="00B9704C" w:rsidRDefault="00B9704C" w:rsidP="00B9704C">
      <w:pPr>
        <w:pStyle w:val="Puntoelenco"/>
      </w:pPr>
    </w:p>
    <w:p w14:paraId="1323DC71" w14:textId="77777777" w:rsidR="00B9704C" w:rsidRDefault="00B9704C" w:rsidP="00B9704C">
      <w:pPr>
        <w:pStyle w:val="Puntoelenco"/>
      </w:pPr>
    </w:p>
    <w:p w14:paraId="61CCA78D" w14:textId="77777777" w:rsidR="00B9704C" w:rsidRDefault="00B9704C" w:rsidP="00B9704C">
      <w:pPr>
        <w:pStyle w:val="Puntoelenco"/>
      </w:pPr>
    </w:p>
    <w:p w14:paraId="0344B786" w14:textId="77777777" w:rsidR="00B9704C" w:rsidRDefault="00B9704C" w:rsidP="00B9704C">
      <w:pPr>
        <w:pStyle w:val="Puntoelenco"/>
      </w:pPr>
    </w:p>
    <w:p w14:paraId="7E414759" w14:textId="77777777" w:rsidR="00B9704C" w:rsidRDefault="00B9704C" w:rsidP="00B9704C">
      <w:pPr>
        <w:pStyle w:val="Puntoelenco"/>
      </w:pPr>
    </w:p>
    <w:p w14:paraId="295B1FF7" w14:textId="77777777" w:rsidR="00B9704C" w:rsidRDefault="00B9704C" w:rsidP="00B9704C">
      <w:pPr>
        <w:pStyle w:val="Puntoelenco"/>
      </w:pPr>
    </w:p>
    <w:p w14:paraId="27E6103D" w14:textId="77777777" w:rsidR="00B9704C" w:rsidRDefault="00B9704C" w:rsidP="00B9704C">
      <w:pPr>
        <w:pStyle w:val="Puntoelenco"/>
      </w:pPr>
    </w:p>
    <w:p w14:paraId="4009AEE7" w14:textId="77777777" w:rsidR="00B9704C" w:rsidRDefault="00B9704C" w:rsidP="00B9704C">
      <w:pPr>
        <w:pStyle w:val="Puntoelenco"/>
      </w:pPr>
    </w:p>
    <w:p w14:paraId="4E87BD57" w14:textId="77777777" w:rsidR="00756B8B" w:rsidRDefault="00756B8B" w:rsidP="00B9704C">
      <w:pPr>
        <w:pStyle w:val="Puntoelenco"/>
      </w:pPr>
    </w:p>
    <w:p w14:paraId="4877A240" w14:textId="77777777" w:rsidR="00756B8B" w:rsidRDefault="00756B8B" w:rsidP="00B9704C">
      <w:pPr>
        <w:pStyle w:val="Puntoelenco"/>
      </w:pPr>
    </w:p>
    <w:p w14:paraId="30983D74" w14:textId="77777777" w:rsidR="00756B8B" w:rsidRDefault="00756B8B" w:rsidP="00B9704C">
      <w:pPr>
        <w:pStyle w:val="Puntoelenco"/>
      </w:pPr>
    </w:p>
    <w:p w14:paraId="5B7A5A90" w14:textId="77777777" w:rsidR="00756B8B" w:rsidRDefault="00756B8B" w:rsidP="00B9704C">
      <w:pPr>
        <w:pStyle w:val="Puntoelenco"/>
      </w:pPr>
    </w:p>
    <w:p w14:paraId="7FF134D4" w14:textId="77777777" w:rsidR="00ED6187" w:rsidRDefault="00ED6187" w:rsidP="00B9704C">
      <w:pPr>
        <w:pStyle w:val="Puntoelenco"/>
      </w:pPr>
    </w:p>
    <w:p w14:paraId="6384A625" w14:textId="77777777" w:rsidR="00ED6187" w:rsidRDefault="00ED6187" w:rsidP="00B9704C">
      <w:pPr>
        <w:pStyle w:val="Puntoelenco"/>
      </w:pPr>
    </w:p>
    <w:p w14:paraId="72E6C077" w14:textId="77777777" w:rsidR="00ED6187" w:rsidRDefault="00ED6187" w:rsidP="00B9704C">
      <w:pPr>
        <w:pStyle w:val="Puntoelenco"/>
      </w:pPr>
    </w:p>
    <w:p w14:paraId="19728C12" w14:textId="77777777" w:rsidR="00ED6187" w:rsidRDefault="00ED6187" w:rsidP="00B9704C">
      <w:pPr>
        <w:pStyle w:val="Puntoelenco"/>
      </w:pPr>
    </w:p>
    <w:p w14:paraId="5A74454F" w14:textId="77777777" w:rsidR="00ED6187" w:rsidRDefault="00ED6187" w:rsidP="00B9704C">
      <w:pPr>
        <w:pStyle w:val="Puntoelenco"/>
      </w:pPr>
    </w:p>
    <w:p w14:paraId="3993DF6F" w14:textId="77777777" w:rsidR="00ED6187" w:rsidRDefault="00ED6187" w:rsidP="00B9704C">
      <w:pPr>
        <w:pStyle w:val="Puntoelenco"/>
      </w:pPr>
    </w:p>
    <w:p w14:paraId="78EF8933" w14:textId="77777777" w:rsidR="00ED6187" w:rsidRDefault="00ED6187" w:rsidP="00B9704C">
      <w:pPr>
        <w:pStyle w:val="Puntoelenco"/>
      </w:pPr>
    </w:p>
    <w:p w14:paraId="186F6E9A" w14:textId="77777777" w:rsidR="00ED6187" w:rsidRDefault="00ED6187" w:rsidP="00B9704C">
      <w:pPr>
        <w:pStyle w:val="Puntoelenco"/>
      </w:pPr>
    </w:p>
    <w:p w14:paraId="05F2D434" w14:textId="77777777" w:rsidR="00ED6187" w:rsidRDefault="00ED6187" w:rsidP="00B9704C">
      <w:pPr>
        <w:pStyle w:val="Puntoelenco"/>
      </w:pPr>
    </w:p>
    <w:p w14:paraId="4FC38297" w14:textId="77777777" w:rsidR="00756B8B" w:rsidRDefault="00756B8B" w:rsidP="00B9704C">
      <w:pPr>
        <w:pStyle w:val="Puntoelenco"/>
      </w:pPr>
    </w:p>
    <w:p w14:paraId="1A75C16F" w14:textId="77777777" w:rsidR="00D1018D" w:rsidRDefault="002A3DA1" w:rsidP="00E46828">
      <w:pPr>
        <w:pStyle w:val="Titolo1"/>
      </w:pPr>
      <w:bookmarkStart w:id="1" w:name="_Toc462608941"/>
      <w:r w:rsidRPr="00355281">
        <w:t>Requisiti</w:t>
      </w:r>
      <w:bookmarkEnd w:id="1"/>
    </w:p>
    <w:p w14:paraId="328A8C5A" w14:textId="77777777" w:rsidR="002A3DA1" w:rsidRDefault="002A3DA1" w:rsidP="00355281">
      <w:pPr>
        <w:pStyle w:val="Titolo2"/>
        <w:numPr>
          <w:ilvl w:val="0"/>
          <w:numId w:val="0"/>
        </w:numPr>
      </w:pPr>
    </w:p>
    <w:p w14:paraId="0837280C" w14:textId="77777777" w:rsidR="002A3DA1" w:rsidRDefault="002A3DA1" w:rsidP="00E46828">
      <w:pPr>
        <w:pStyle w:val="Titolo2"/>
      </w:pPr>
      <w:bookmarkStart w:id="2" w:name="_Toc462608942"/>
      <w:r>
        <w:t>Requisiti funzionali</w:t>
      </w:r>
      <w:bookmarkEnd w:id="2"/>
      <w:r>
        <w:t xml:space="preserve"> </w:t>
      </w:r>
    </w:p>
    <w:p w14:paraId="4708158C" w14:textId="77777777" w:rsidR="004D23C7" w:rsidRDefault="004D23C7" w:rsidP="004D23C7"/>
    <w:tbl>
      <w:tblPr>
        <w:tblW w:w="10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30" w:type="dxa"/>
          <w:right w:w="0" w:type="dxa"/>
        </w:tblCellMar>
        <w:tblLook w:val="04A0" w:firstRow="1" w:lastRow="0" w:firstColumn="1" w:lastColumn="0" w:noHBand="0" w:noVBand="1"/>
      </w:tblPr>
      <w:tblGrid>
        <w:gridCol w:w="1368"/>
        <w:gridCol w:w="1843"/>
        <w:gridCol w:w="6892"/>
      </w:tblGrid>
      <w:tr w:rsidR="004D23C7" w:rsidRPr="00496F68" w14:paraId="0BC3C2F0" w14:textId="77777777" w:rsidTr="00D1018D">
        <w:trPr>
          <w:trHeight w:val="824"/>
          <w:tblHeader/>
        </w:trPr>
        <w:tc>
          <w:tcPr>
            <w:tcW w:w="1368" w:type="dxa"/>
            <w:tcBorders>
              <w:top w:val="nil"/>
              <w:left w:val="nil"/>
              <w:bottom w:val="nil"/>
              <w:right w:val="nil"/>
              <w:tl2br w:val="nil"/>
              <w:tr2bl w:val="nil"/>
            </w:tcBorders>
            <w:shd w:val="clear" w:color="auto" w:fill="0072C6"/>
            <w:noWrap/>
            <w:vAlign w:val="bottom"/>
            <w:hideMark/>
          </w:tcPr>
          <w:p w14:paraId="1C2F76C0" w14:textId="77777777" w:rsidR="004D23C7" w:rsidRPr="00496F68" w:rsidRDefault="004D23C7" w:rsidP="004D23C7">
            <w:pPr>
              <w:rPr>
                <w:rFonts w:ascii="Georgia" w:hAnsi="Georgia"/>
                <w:b/>
                <w:sz w:val="18"/>
              </w:rPr>
            </w:pPr>
            <w:r w:rsidRPr="00496F68">
              <w:rPr>
                <w:rFonts w:ascii="Georgia" w:hAnsi="Georgia"/>
                <w:b/>
                <w:sz w:val="18"/>
              </w:rPr>
              <w:t>CODICE</w:t>
            </w:r>
          </w:p>
        </w:tc>
        <w:tc>
          <w:tcPr>
            <w:tcW w:w="1843" w:type="dxa"/>
            <w:tcBorders>
              <w:top w:val="nil"/>
              <w:left w:val="nil"/>
              <w:bottom w:val="nil"/>
              <w:right w:val="nil"/>
              <w:tl2br w:val="nil"/>
              <w:tr2bl w:val="nil"/>
            </w:tcBorders>
            <w:shd w:val="clear" w:color="auto" w:fill="0072C6"/>
            <w:noWrap/>
            <w:vAlign w:val="bottom"/>
            <w:hideMark/>
          </w:tcPr>
          <w:p w14:paraId="63EB63E3" w14:textId="77777777" w:rsidR="004D23C7" w:rsidRPr="00496F68" w:rsidRDefault="004D23C7" w:rsidP="004D23C7">
            <w:pPr>
              <w:rPr>
                <w:b/>
                <w:sz w:val="18"/>
              </w:rPr>
            </w:pPr>
            <w:r w:rsidRPr="00496F68">
              <w:rPr>
                <w:b/>
                <w:sz w:val="18"/>
              </w:rPr>
              <w:t>TIPO</w:t>
            </w:r>
          </w:p>
        </w:tc>
        <w:tc>
          <w:tcPr>
            <w:tcW w:w="6892" w:type="dxa"/>
            <w:tcBorders>
              <w:top w:val="nil"/>
              <w:left w:val="nil"/>
              <w:bottom w:val="nil"/>
              <w:right w:val="nil"/>
              <w:tl2br w:val="nil"/>
              <w:tr2bl w:val="nil"/>
            </w:tcBorders>
            <w:shd w:val="clear" w:color="auto" w:fill="0072C6"/>
            <w:noWrap/>
            <w:vAlign w:val="bottom"/>
            <w:hideMark/>
          </w:tcPr>
          <w:p w14:paraId="5863E7E3" w14:textId="77777777" w:rsidR="004D23C7" w:rsidRPr="00496F68" w:rsidRDefault="004D23C7" w:rsidP="004D23C7">
            <w:pPr>
              <w:rPr>
                <w:b/>
                <w:sz w:val="18"/>
              </w:rPr>
            </w:pPr>
            <w:r w:rsidRPr="00496F68">
              <w:rPr>
                <w:b/>
                <w:sz w:val="18"/>
              </w:rPr>
              <w:t>DESCRIZIONE</w:t>
            </w:r>
          </w:p>
        </w:tc>
      </w:tr>
      <w:tr w:rsidR="00D1018D" w:rsidRPr="00496F68" w14:paraId="6E828703" w14:textId="77777777" w:rsidTr="00D1018D">
        <w:trPr>
          <w:trHeight w:val="280"/>
        </w:trPr>
        <w:tc>
          <w:tcPr>
            <w:tcW w:w="1368" w:type="dxa"/>
            <w:shd w:val="clear" w:color="auto" w:fill="auto"/>
            <w:noWrap/>
            <w:hideMark/>
          </w:tcPr>
          <w:p w14:paraId="701A31FF"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37FD0869" w14:textId="77777777" w:rsidR="00D1018D" w:rsidRPr="00496F68" w:rsidRDefault="00D1018D" w:rsidP="0031789B">
            <w:pPr>
              <w:jc w:val="center"/>
              <w:rPr>
                <w:b/>
                <w:sz w:val="18"/>
              </w:rPr>
            </w:pPr>
            <w:r w:rsidRPr="00496F68">
              <w:rPr>
                <w:b/>
                <w:sz w:val="18"/>
              </w:rPr>
              <w:t>ADMIN</w:t>
            </w:r>
          </w:p>
        </w:tc>
        <w:tc>
          <w:tcPr>
            <w:tcW w:w="6892" w:type="dxa"/>
            <w:shd w:val="clear" w:color="auto" w:fill="auto"/>
            <w:noWrap/>
          </w:tcPr>
          <w:p w14:paraId="013878E5" w14:textId="77777777" w:rsidR="00D1018D" w:rsidRPr="00496F68" w:rsidRDefault="00D1018D" w:rsidP="0031789B">
            <w:pPr>
              <w:jc w:val="center"/>
              <w:rPr>
                <w:b/>
                <w:sz w:val="18"/>
              </w:rPr>
            </w:pPr>
            <w:r w:rsidRPr="00496F68">
              <w:rPr>
                <w:b/>
                <w:sz w:val="18"/>
              </w:rPr>
              <w:t>L</w:t>
            </w:r>
            <w:r>
              <w:rPr>
                <w:b/>
                <w:sz w:val="18"/>
              </w:rPr>
              <w:t>’amministratore può attribuire i ruoli</w:t>
            </w:r>
            <w:r w:rsidRPr="00496F68">
              <w:rPr>
                <w:b/>
                <w:sz w:val="18"/>
              </w:rPr>
              <w:t xml:space="preserve"> di: revisore acquisizione, rev</w:t>
            </w:r>
            <w:r>
              <w:rPr>
                <w:b/>
                <w:sz w:val="18"/>
              </w:rPr>
              <w:t>isore trascrizione, acquisitore e</w:t>
            </w:r>
            <w:r w:rsidRPr="00496F68">
              <w:rPr>
                <w:b/>
                <w:sz w:val="18"/>
              </w:rPr>
              <w:t xml:space="preserve"> t</w:t>
            </w:r>
            <w:r>
              <w:rPr>
                <w:b/>
                <w:sz w:val="18"/>
              </w:rPr>
              <w:t>rascrittore agli utenti registrati.</w:t>
            </w:r>
          </w:p>
        </w:tc>
      </w:tr>
      <w:tr w:rsidR="00D1018D" w:rsidRPr="00496F68" w14:paraId="21EDFEB8" w14:textId="77777777" w:rsidTr="00D1018D">
        <w:trPr>
          <w:trHeight w:val="856"/>
        </w:trPr>
        <w:tc>
          <w:tcPr>
            <w:tcW w:w="1368" w:type="dxa"/>
            <w:shd w:val="clear" w:color="auto" w:fill="auto"/>
            <w:noWrap/>
            <w:hideMark/>
          </w:tcPr>
          <w:p w14:paraId="2082632C"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45234F59" w14:textId="77777777" w:rsidR="00D1018D" w:rsidRPr="00496F68" w:rsidRDefault="00D1018D" w:rsidP="0031789B">
            <w:pPr>
              <w:jc w:val="center"/>
              <w:rPr>
                <w:b/>
                <w:sz w:val="18"/>
              </w:rPr>
            </w:pPr>
            <w:r w:rsidRPr="00496F68">
              <w:rPr>
                <w:b/>
                <w:sz w:val="18"/>
              </w:rPr>
              <w:t>ADMIN</w:t>
            </w:r>
          </w:p>
        </w:tc>
        <w:tc>
          <w:tcPr>
            <w:tcW w:w="6892" w:type="dxa"/>
            <w:shd w:val="clear" w:color="auto" w:fill="auto"/>
            <w:noWrap/>
          </w:tcPr>
          <w:p w14:paraId="76A7E44B" w14:textId="77777777" w:rsidR="00D1018D" w:rsidRPr="00496F68" w:rsidRDefault="00D1018D" w:rsidP="0031789B">
            <w:pPr>
              <w:jc w:val="center"/>
              <w:rPr>
                <w:b/>
                <w:sz w:val="18"/>
              </w:rPr>
            </w:pPr>
            <w:r w:rsidRPr="00496F68">
              <w:rPr>
                <w:b/>
                <w:sz w:val="18"/>
              </w:rPr>
              <w:t>L’amministratore può rimuovere gli utenti</w:t>
            </w:r>
            <w:r>
              <w:rPr>
                <w:b/>
                <w:sz w:val="18"/>
              </w:rPr>
              <w:t>.</w:t>
            </w:r>
          </w:p>
        </w:tc>
      </w:tr>
      <w:tr w:rsidR="00D1018D" w:rsidRPr="00496F68" w14:paraId="56CFD08A" w14:textId="77777777" w:rsidTr="00D1018D">
        <w:trPr>
          <w:trHeight w:val="828"/>
        </w:trPr>
        <w:tc>
          <w:tcPr>
            <w:tcW w:w="1368" w:type="dxa"/>
            <w:shd w:val="clear" w:color="auto" w:fill="auto"/>
            <w:noWrap/>
          </w:tcPr>
          <w:p w14:paraId="42519ADB"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4FAE9E5F" w14:textId="77777777" w:rsidR="00D1018D" w:rsidRPr="00496F68" w:rsidRDefault="00D1018D" w:rsidP="0031789B">
            <w:pPr>
              <w:jc w:val="center"/>
              <w:rPr>
                <w:b/>
                <w:sz w:val="18"/>
              </w:rPr>
            </w:pPr>
            <w:r w:rsidRPr="00496F68">
              <w:rPr>
                <w:b/>
                <w:sz w:val="18"/>
              </w:rPr>
              <w:t>ADMIN</w:t>
            </w:r>
          </w:p>
        </w:tc>
        <w:tc>
          <w:tcPr>
            <w:tcW w:w="6892" w:type="dxa"/>
            <w:shd w:val="clear" w:color="auto" w:fill="auto"/>
            <w:noWrap/>
          </w:tcPr>
          <w:p w14:paraId="78FE820B" w14:textId="77777777" w:rsidR="00D1018D" w:rsidRPr="00496F68" w:rsidRDefault="00D1018D" w:rsidP="00D1018D">
            <w:pPr>
              <w:jc w:val="center"/>
              <w:rPr>
                <w:b/>
                <w:sz w:val="18"/>
              </w:rPr>
            </w:pPr>
            <w:r w:rsidRPr="00496F68">
              <w:rPr>
                <w:b/>
                <w:sz w:val="18"/>
              </w:rPr>
              <w:t xml:space="preserve">L’amministratore può </w:t>
            </w:r>
            <w:r>
              <w:rPr>
                <w:b/>
                <w:sz w:val="18"/>
              </w:rPr>
              <w:t>inserire una nuova opera nel sistema.</w:t>
            </w:r>
          </w:p>
        </w:tc>
      </w:tr>
      <w:tr w:rsidR="00D1018D" w:rsidRPr="00496F68" w14:paraId="286D695D" w14:textId="77777777" w:rsidTr="00D1018D">
        <w:trPr>
          <w:trHeight w:val="280"/>
        </w:trPr>
        <w:tc>
          <w:tcPr>
            <w:tcW w:w="1368" w:type="dxa"/>
            <w:shd w:val="clear" w:color="auto" w:fill="auto"/>
            <w:noWrap/>
            <w:hideMark/>
          </w:tcPr>
          <w:p w14:paraId="7D801160"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35278883" w14:textId="77777777" w:rsidR="00D1018D" w:rsidRPr="00496F68" w:rsidRDefault="00D1018D" w:rsidP="0031789B">
            <w:pPr>
              <w:jc w:val="center"/>
              <w:rPr>
                <w:b/>
                <w:sz w:val="18"/>
              </w:rPr>
            </w:pPr>
            <w:r w:rsidRPr="00496F68">
              <w:rPr>
                <w:b/>
                <w:sz w:val="18"/>
              </w:rPr>
              <w:t>UTENTE</w:t>
            </w:r>
          </w:p>
        </w:tc>
        <w:tc>
          <w:tcPr>
            <w:tcW w:w="6892" w:type="dxa"/>
            <w:shd w:val="clear" w:color="auto" w:fill="auto"/>
            <w:noWrap/>
          </w:tcPr>
          <w:p w14:paraId="48ACCE26" w14:textId="77777777" w:rsidR="00D1018D" w:rsidRPr="00496F68" w:rsidRDefault="00D1018D" w:rsidP="0031789B">
            <w:pPr>
              <w:jc w:val="center"/>
              <w:rPr>
                <w:b/>
                <w:sz w:val="18"/>
              </w:rPr>
            </w:pPr>
            <w:r w:rsidRPr="00496F68">
              <w:rPr>
                <w:b/>
                <w:sz w:val="18"/>
              </w:rPr>
              <w:t>Un utente non loggato al sistema viene identificato come utente base.</w:t>
            </w:r>
          </w:p>
        </w:tc>
      </w:tr>
      <w:tr w:rsidR="00D1018D" w:rsidRPr="00496F68" w14:paraId="4DC11069" w14:textId="77777777" w:rsidTr="00D1018D">
        <w:trPr>
          <w:trHeight w:val="280"/>
        </w:trPr>
        <w:tc>
          <w:tcPr>
            <w:tcW w:w="1368" w:type="dxa"/>
            <w:shd w:val="clear" w:color="auto" w:fill="auto"/>
            <w:noWrap/>
            <w:hideMark/>
          </w:tcPr>
          <w:p w14:paraId="086FDB4C" w14:textId="77777777"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14:paraId="463CA32A" w14:textId="77777777" w:rsidR="00D1018D" w:rsidRPr="00496F68" w:rsidRDefault="00D1018D" w:rsidP="0031789B">
            <w:pPr>
              <w:jc w:val="center"/>
              <w:rPr>
                <w:b/>
                <w:sz w:val="18"/>
              </w:rPr>
            </w:pPr>
            <w:r w:rsidRPr="00496F68">
              <w:rPr>
                <w:b/>
                <w:sz w:val="18"/>
              </w:rPr>
              <w:t>UTENTE</w:t>
            </w:r>
          </w:p>
        </w:tc>
        <w:tc>
          <w:tcPr>
            <w:tcW w:w="6892" w:type="dxa"/>
            <w:shd w:val="clear" w:color="auto" w:fill="auto"/>
            <w:noWrap/>
          </w:tcPr>
          <w:p w14:paraId="1F4C50B6" w14:textId="77777777" w:rsidR="00D1018D" w:rsidRPr="00496F68" w:rsidRDefault="00D1018D" w:rsidP="0031789B">
            <w:pPr>
              <w:jc w:val="center"/>
              <w:rPr>
                <w:b/>
                <w:sz w:val="18"/>
              </w:rPr>
            </w:pPr>
            <w:r w:rsidRPr="00496F68">
              <w:rPr>
                <w:b/>
                <w:sz w:val="18"/>
              </w:rPr>
              <w:t>L’utente base può visualizzare solo l’elenco delle opere con I loro attributi.</w:t>
            </w:r>
          </w:p>
        </w:tc>
      </w:tr>
      <w:tr w:rsidR="00D1018D" w:rsidRPr="00496F68" w14:paraId="5FF5F15F" w14:textId="77777777" w:rsidTr="00D1018D">
        <w:trPr>
          <w:trHeight w:val="280"/>
        </w:trPr>
        <w:tc>
          <w:tcPr>
            <w:tcW w:w="1368" w:type="dxa"/>
            <w:shd w:val="clear" w:color="auto" w:fill="auto"/>
            <w:noWrap/>
            <w:hideMark/>
          </w:tcPr>
          <w:p w14:paraId="029F7220" w14:textId="77777777" w:rsidR="00D1018D" w:rsidRPr="00496F68" w:rsidRDefault="00D1018D" w:rsidP="00D1018D">
            <w:pPr>
              <w:numPr>
                <w:ilvl w:val="0"/>
                <w:numId w:val="16"/>
              </w:numPr>
              <w:rPr>
                <w:rFonts w:ascii="Georgia" w:hAnsi="Georgia"/>
                <w:sz w:val="18"/>
              </w:rPr>
            </w:pPr>
            <w:r w:rsidRPr="00496F68">
              <w:rPr>
                <w:rFonts w:ascii="Georgia" w:hAnsi="Georgia"/>
                <w:sz w:val="18"/>
              </w:rPr>
              <w:t>R</w:t>
            </w:r>
          </w:p>
        </w:tc>
        <w:tc>
          <w:tcPr>
            <w:tcW w:w="1843" w:type="dxa"/>
            <w:shd w:val="clear" w:color="auto" w:fill="auto"/>
            <w:noWrap/>
          </w:tcPr>
          <w:p w14:paraId="39E9F145" w14:textId="77777777" w:rsidR="00D1018D" w:rsidRPr="00496F68" w:rsidRDefault="00D1018D" w:rsidP="0031789B">
            <w:pPr>
              <w:jc w:val="center"/>
              <w:rPr>
                <w:b/>
                <w:sz w:val="18"/>
              </w:rPr>
            </w:pPr>
            <w:r w:rsidRPr="00496F68">
              <w:rPr>
                <w:b/>
                <w:sz w:val="18"/>
              </w:rPr>
              <w:t>UTENTE</w:t>
            </w:r>
          </w:p>
        </w:tc>
        <w:tc>
          <w:tcPr>
            <w:tcW w:w="6892" w:type="dxa"/>
            <w:shd w:val="clear" w:color="auto" w:fill="auto"/>
            <w:noWrap/>
          </w:tcPr>
          <w:p w14:paraId="5ED9AE05" w14:textId="77777777" w:rsidR="00D1018D" w:rsidRPr="00496F68" w:rsidRDefault="00D1018D" w:rsidP="0031789B">
            <w:pPr>
              <w:jc w:val="center"/>
              <w:rPr>
                <w:b/>
                <w:sz w:val="18"/>
              </w:rPr>
            </w:pPr>
            <w:r>
              <w:rPr>
                <w:b/>
                <w:sz w:val="18"/>
              </w:rPr>
              <w:t>L</w:t>
            </w:r>
            <w:r w:rsidRPr="00496F68">
              <w:rPr>
                <w:b/>
                <w:sz w:val="18"/>
              </w:rPr>
              <w:t>’utente base può registrarsi al si</w:t>
            </w:r>
            <w:r>
              <w:rPr>
                <w:b/>
                <w:sz w:val="18"/>
              </w:rPr>
              <w:t>s</w:t>
            </w:r>
            <w:r w:rsidRPr="00496F68">
              <w:rPr>
                <w:b/>
                <w:sz w:val="18"/>
              </w:rPr>
              <w:t xml:space="preserve">tema tramite una </w:t>
            </w:r>
            <w:proofErr w:type="spellStart"/>
            <w:r w:rsidRPr="00496F68">
              <w:rPr>
                <w:b/>
                <w:sz w:val="18"/>
              </w:rPr>
              <w:t>form</w:t>
            </w:r>
            <w:proofErr w:type="spellEnd"/>
            <w:r>
              <w:rPr>
                <w:b/>
                <w:sz w:val="18"/>
              </w:rPr>
              <w:t>, indicando: nome, cognome, username, email e password, diventando utente avan</w:t>
            </w:r>
            <w:r w:rsidRPr="00496F68">
              <w:rPr>
                <w:b/>
                <w:sz w:val="18"/>
              </w:rPr>
              <w:t>zato.</w:t>
            </w:r>
          </w:p>
        </w:tc>
      </w:tr>
      <w:tr w:rsidR="00D1018D" w:rsidRPr="00496F68" w14:paraId="0E4CE2C7" w14:textId="77777777" w:rsidTr="00D1018D">
        <w:trPr>
          <w:trHeight w:val="280"/>
        </w:trPr>
        <w:tc>
          <w:tcPr>
            <w:tcW w:w="1368" w:type="dxa"/>
            <w:shd w:val="clear" w:color="auto" w:fill="auto"/>
            <w:noWrap/>
            <w:hideMark/>
          </w:tcPr>
          <w:p w14:paraId="7939B781" w14:textId="77777777" w:rsidR="00D1018D" w:rsidRPr="00496F68" w:rsidRDefault="00D1018D" w:rsidP="00D1018D">
            <w:pPr>
              <w:numPr>
                <w:ilvl w:val="0"/>
                <w:numId w:val="16"/>
              </w:numPr>
              <w:rPr>
                <w:rFonts w:ascii="Georgia" w:hAnsi="Georgia"/>
                <w:sz w:val="18"/>
              </w:rPr>
            </w:pPr>
            <w:r w:rsidRPr="00496F68">
              <w:rPr>
                <w:rFonts w:ascii="Georgia" w:hAnsi="Georgia"/>
                <w:sz w:val="18"/>
              </w:rPr>
              <w:t>R</w:t>
            </w:r>
          </w:p>
        </w:tc>
        <w:tc>
          <w:tcPr>
            <w:tcW w:w="1843" w:type="dxa"/>
            <w:shd w:val="clear" w:color="auto" w:fill="auto"/>
            <w:noWrap/>
          </w:tcPr>
          <w:p w14:paraId="3641C294" w14:textId="77777777" w:rsidR="00D1018D" w:rsidRPr="00496F68" w:rsidRDefault="00D1018D" w:rsidP="0031789B">
            <w:pPr>
              <w:jc w:val="center"/>
              <w:rPr>
                <w:b/>
                <w:sz w:val="18"/>
              </w:rPr>
            </w:pPr>
            <w:r w:rsidRPr="00496F68">
              <w:rPr>
                <w:b/>
                <w:sz w:val="18"/>
              </w:rPr>
              <w:t>UTENTE</w:t>
            </w:r>
          </w:p>
        </w:tc>
        <w:tc>
          <w:tcPr>
            <w:tcW w:w="6892" w:type="dxa"/>
            <w:shd w:val="clear" w:color="auto" w:fill="auto"/>
            <w:noWrap/>
          </w:tcPr>
          <w:p w14:paraId="13D28534" w14:textId="77777777" w:rsidR="00D1018D" w:rsidRPr="00496F68" w:rsidRDefault="00D1018D" w:rsidP="0031789B">
            <w:pPr>
              <w:jc w:val="center"/>
              <w:rPr>
                <w:b/>
                <w:sz w:val="18"/>
              </w:rPr>
            </w:pPr>
            <w:r w:rsidRPr="00496F68">
              <w:rPr>
                <w:b/>
                <w:sz w:val="18"/>
              </w:rPr>
              <w:t xml:space="preserve">L’utente avanzato può </w:t>
            </w:r>
            <w:r>
              <w:rPr>
                <w:b/>
                <w:sz w:val="18"/>
              </w:rPr>
              <w:t xml:space="preserve">consultare completamente le opere pubblicate con le immagini, seguite eventualmente, dalla trascrizione correlata. </w:t>
            </w:r>
          </w:p>
        </w:tc>
      </w:tr>
      <w:tr w:rsidR="00D1018D" w:rsidRPr="00496F68" w14:paraId="53F25102" w14:textId="77777777" w:rsidTr="00D1018D">
        <w:trPr>
          <w:trHeight w:val="280"/>
        </w:trPr>
        <w:tc>
          <w:tcPr>
            <w:tcW w:w="1368" w:type="dxa"/>
            <w:shd w:val="clear" w:color="auto" w:fill="auto"/>
            <w:noWrap/>
            <w:hideMark/>
          </w:tcPr>
          <w:p w14:paraId="36A49953"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639AE55C" w14:textId="77777777" w:rsidR="00D1018D" w:rsidRPr="00496F68" w:rsidRDefault="00D1018D" w:rsidP="0031789B">
            <w:pPr>
              <w:jc w:val="center"/>
              <w:rPr>
                <w:b/>
                <w:sz w:val="18"/>
              </w:rPr>
            </w:pPr>
            <w:r w:rsidRPr="00496F68">
              <w:rPr>
                <w:b/>
                <w:sz w:val="18"/>
              </w:rPr>
              <w:t>UTENTE</w:t>
            </w:r>
          </w:p>
        </w:tc>
        <w:tc>
          <w:tcPr>
            <w:tcW w:w="6892" w:type="dxa"/>
            <w:shd w:val="clear" w:color="auto" w:fill="auto"/>
            <w:noWrap/>
          </w:tcPr>
          <w:p w14:paraId="485DDCF4" w14:textId="77777777" w:rsidR="00D1018D" w:rsidRPr="00496F68" w:rsidRDefault="00D1018D" w:rsidP="0031789B">
            <w:pPr>
              <w:jc w:val="center"/>
              <w:rPr>
                <w:b/>
                <w:sz w:val="18"/>
              </w:rPr>
            </w:pPr>
            <w:r w:rsidRPr="00496F68">
              <w:rPr>
                <w:b/>
                <w:sz w:val="18"/>
              </w:rPr>
              <w:t>Gli utenti possono cercare le opere in base ai seguenti criteri: titolo, autore,</w:t>
            </w:r>
            <w:r>
              <w:rPr>
                <w:b/>
                <w:sz w:val="18"/>
              </w:rPr>
              <w:t xml:space="preserve"> editore, anno di pubblicazione e</w:t>
            </w:r>
            <w:r w:rsidRPr="00496F68">
              <w:rPr>
                <w:b/>
                <w:sz w:val="18"/>
              </w:rPr>
              <w:t xml:space="preserve"> lingua</w:t>
            </w:r>
            <w:r>
              <w:rPr>
                <w:b/>
                <w:sz w:val="18"/>
              </w:rPr>
              <w:t>,</w:t>
            </w:r>
            <w:r w:rsidRPr="00496F68">
              <w:rPr>
                <w:b/>
                <w:sz w:val="18"/>
              </w:rPr>
              <w:t xml:space="preserve"> da ricercare in AND.</w:t>
            </w:r>
          </w:p>
        </w:tc>
      </w:tr>
      <w:tr w:rsidR="00D1018D" w:rsidRPr="00496F68" w14:paraId="5AFAFC2E" w14:textId="77777777" w:rsidTr="00D1018D">
        <w:trPr>
          <w:trHeight w:val="280"/>
        </w:trPr>
        <w:tc>
          <w:tcPr>
            <w:tcW w:w="1368" w:type="dxa"/>
            <w:shd w:val="clear" w:color="auto" w:fill="auto"/>
            <w:noWrap/>
            <w:hideMark/>
          </w:tcPr>
          <w:p w14:paraId="121AA7CD" w14:textId="77777777" w:rsidR="00D1018D" w:rsidRPr="00496F68" w:rsidRDefault="00D1018D" w:rsidP="00D1018D">
            <w:pPr>
              <w:numPr>
                <w:ilvl w:val="0"/>
                <w:numId w:val="16"/>
              </w:numPr>
              <w:rPr>
                <w:rFonts w:ascii="Georgia" w:hAnsi="Georgia"/>
                <w:sz w:val="18"/>
              </w:rPr>
            </w:pPr>
          </w:p>
        </w:tc>
        <w:tc>
          <w:tcPr>
            <w:tcW w:w="1843" w:type="dxa"/>
            <w:shd w:val="clear" w:color="auto" w:fill="auto"/>
            <w:noWrap/>
          </w:tcPr>
          <w:p w14:paraId="23A4106F"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68172533" w14:textId="77777777" w:rsidR="00D1018D" w:rsidRPr="00496F68" w:rsidRDefault="00D1018D" w:rsidP="00A65310">
            <w:pPr>
              <w:jc w:val="center"/>
              <w:rPr>
                <w:b/>
                <w:sz w:val="18"/>
              </w:rPr>
            </w:pPr>
            <w:r w:rsidRPr="00496F68">
              <w:rPr>
                <w:b/>
                <w:sz w:val="18"/>
              </w:rPr>
              <w:t>L’acquisitore inizia la procedura di acquisizione</w:t>
            </w:r>
            <w:r>
              <w:rPr>
                <w:b/>
                <w:sz w:val="18"/>
              </w:rPr>
              <w:t xml:space="preserve"> di una nuova opera,</w:t>
            </w:r>
            <w:r w:rsidRPr="00496F68">
              <w:rPr>
                <w:b/>
                <w:sz w:val="18"/>
              </w:rPr>
              <w:t xml:space="preserve"> facendo l’upload di un immagine scannerizzata</w:t>
            </w:r>
            <w:r>
              <w:rPr>
                <w:b/>
                <w:sz w:val="18"/>
              </w:rPr>
              <w:t xml:space="preserve"> relativa ad una sua pagina</w:t>
            </w:r>
            <w:r w:rsidR="00A65310">
              <w:rPr>
                <w:b/>
                <w:sz w:val="18"/>
              </w:rPr>
              <w:t xml:space="preserve"> e il cui processo di acquisizione non è stato iniziato da un altro.</w:t>
            </w:r>
          </w:p>
        </w:tc>
      </w:tr>
      <w:tr w:rsidR="00D1018D" w:rsidRPr="00496F68" w14:paraId="35B0688A" w14:textId="77777777" w:rsidTr="00D1018D">
        <w:trPr>
          <w:trHeight w:val="280"/>
        </w:trPr>
        <w:tc>
          <w:tcPr>
            <w:tcW w:w="1368" w:type="dxa"/>
            <w:shd w:val="clear" w:color="auto" w:fill="auto"/>
            <w:noWrap/>
            <w:hideMark/>
          </w:tcPr>
          <w:p w14:paraId="69A944B4" w14:textId="77777777"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14:paraId="1DBD9EFC"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0E88EB1D" w14:textId="77777777" w:rsidR="00D1018D" w:rsidRPr="00496F68" w:rsidRDefault="00D1018D" w:rsidP="0031789B">
            <w:pPr>
              <w:jc w:val="center"/>
              <w:rPr>
                <w:b/>
                <w:sz w:val="18"/>
              </w:rPr>
            </w:pPr>
            <w:r w:rsidRPr="00496F68">
              <w:rPr>
                <w:b/>
                <w:sz w:val="18"/>
              </w:rPr>
              <w:t>L’immagine scannerizzata deve essere validata</w:t>
            </w:r>
            <w:r>
              <w:rPr>
                <w:b/>
                <w:sz w:val="18"/>
              </w:rPr>
              <w:t xml:space="preserve"> successivamente,</w:t>
            </w:r>
            <w:r w:rsidRPr="00496F68">
              <w:rPr>
                <w:b/>
                <w:sz w:val="18"/>
              </w:rPr>
              <w:t xml:space="preserve"> da un revisore di acquisizione che verifica la correttezza dell’acquisizione.</w:t>
            </w:r>
          </w:p>
        </w:tc>
      </w:tr>
      <w:tr w:rsidR="00D1018D" w:rsidRPr="00496F68" w14:paraId="3F8E1E0C" w14:textId="77777777" w:rsidTr="00D1018D">
        <w:trPr>
          <w:trHeight w:val="280"/>
        </w:trPr>
        <w:tc>
          <w:tcPr>
            <w:tcW w:w="1368" w:type="dxa"/>
            <w:shd w:val="clear" w:color="auto" w:fill="auto"/>
            <w:noWrap/>
            <w:hideMark/>
          </w:tcPr>
          <w:p w14:paraId="4BA74807" w14:textId="77777777"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14:paraId="6B8322D6"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20DC53F8" w14:textId="77777777" w:rsidR="00D1018D" w:rsidRPr="00496F68" w:rsidRDefault="00D1018D" w:rsidP="0031789B">
            <w:pPr>
              <w:jc w:val="center"/>
              <w:rPr>
                <w:b/>
                <w:sz w:val="18"/>
              </w:rPr>
            </w:pPr>
            <w:r w:rsidRPr="00496F68">
              <w:rPr>
                <w:b/>
                <w:sz w:val="18"/>
              </w:rPr>
              <w:t>L’immagine che passa il controllo del revisore diventerà immagine validata.</w:t>
            </w:r>
          </w:p>
        </w:tc>
      </w:tr>
      <w:tr w:rsidR="00D1018D" w:rsidRPr="00496F68" w14:paraId="7FFAD159" w14:textId="77777777" w:rsidTr="00D1018D">
        <w:trPr>
          <w:trHeight w:val="802"/>
        </w:trPr>
        <w:tc>
          <w:tcPr>
            <w:tcW w:w="1368" w:type="dxa"/>
            <w:shd w:val="clear" w:color="auto" w:fill="auto"/>
            <w:noWrap/>
            <w:hideMark/>
          </w:tcPr>
          <w:p w14:paraId="4A237ABD"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4E289055"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0535E765" w14:textId="77777777" w:rsidR="00D1018D" w:rsidRPr="00496F68" w:rsidRDefault="00D1018D" w:rsidP="0031789B">
            <w:pPr>
              <w:jc w:val="center"/>
              <w:rPr>
                <w:b/>
                <w:sz w:val="18"/>
              </w:rPr>
            </w:pPr>
            <w:r w:rsidRPr="00496F68">
              <w:rPr>
                <w:b/>
                <w:sz w:val="18"/>
              </w:rPr>
              <w:t>Le opere che hanno tutte le immagini validate risultano acquisite</w:t>
            </w:r>
            <w:r>
              <w:rPr>
                <w:b/>
                <w:sz w:val="18"/>
              </w:rPr>
              <w:t>.</w:t>
            </w:r>
          </w:p>
        </w:tc>
      </w:tr>
      <w:tr w:rsidR="00D1018D" w:rsidRPr="00496F68" w14:paraId="36E6DB70" w14:textId="77777777" w:rsidTr="00D1018D">
        <w:trPr>
          <w:trHeight w:val="280"/>
        </w:trPr>
        <w:tc>
          <w:tcPr>
            <w:tcW w:w="1368" w:type="dxa"/>
            <w:shd w:val="clear" w:color="auto" w:fill="auto"/>
            <w:noWrap/>
            <w:hideMark/>
          </w:tcPr>
          <w:p w14:paraId="543E445C" w14:textId="77777777" w:rsidR="00D1018D" w:rsidRPr="00496F68" w:rsidRDefault="00D1018D" w:rsidP="007F6F3C">
            <w:pPr>
              <w:numPr>
                <w:ilvl w:val="0"/>
                <w:numId w:val="16"/>
              </w:numPr>
              <w:rPr>
                <w:rFonts w:ascii="Georgia" w:hAnsi="Georgia"/>
                <w:sz w:val="18"/>
              </w:rPr>
            </w:pPr>
          </w:p>
        </w:tc>
        <w:tc>
          <w:tcPr>
            <w:tcW w:w="1843" w:type="dxa"/>
            <w:shd w:val="clear" w:color="auto" w:fill="auto"/>
            <w:noWrap/>
          </w:tcPr>
          <w:p w14:paraId="73D14F2A"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3FD704FB" w14:textId="77777777" w:rsidR="00D1018D" w:rsidRPr="00496F68" w:rsidRDefault="00D1018D" w:rsidP="0031789B">
            <w:pPr>
              <w:jc w:val="center"/>
              <w:rPr>
                <w:b/>
                <w:sz w:val="18"/>
              </w:rPr>
            </w:pPr>
            <w:r w:rsidRPr="00496F68">
              <w:rPr>
                <w:b/>
                <w:sz w:val="18"/>
              </w:rPr>
              <w:t>L’opera che non ha tutte le immagini validate è un’opera in “revisione acquisizione”.</w:t>
            </w:r>
          </w:p>
        </w:tc>
      </w:tr>
      <w:tr w:rsidR="00D1018D" w:rsidRPr="00496F68" w14:paraId="6C7A9BD8" w14:textId="77777777" w:rsidTr="00D1018D">
        <w:trPr>
          <w:trHeight w:val="280"/>
        </w:trPr>
        <w:tc>
          <w:tcPr>
            <w:tcW w:w="1368" w:type="dxa"/>
            <w:shd w:val="clear" w:color="auto" w:fill="auto"/>
            <w:noWrap/>
            <w:hideMark/>
          </w:tcPr>
          <w:p w14:paraId="517D31C0" w14:textId="77777777" w:rsidR="00D1018D" w:rsidRPr="00496F68" w:rsidRDefault="007F6F3C"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14:paraId="4AEA7954"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203D588B" w14:textId="77777777" w:rsidR="00D1018D" w:rsidRPr="00496F68" w:rsidRDefault="00D1018D" w:rsidP="0031789B">
            <w:pPr>
              <w:jc w:val="center"/>
              <w:rPr>
                <w:b/>
                <w:sz w:val="18"/>
              </w:rPr>
            </w:pPr>
            <w:r>
              <w:rPr>
                <w:b/>
                <w:sz w:val="18"/>
              </w:rPr>
              <w:t xml:space="preserve">La pubblicazione delle opere acquisite è riservata all’utente </w:t>
            </w:r>
            <w:proofErr w:type="spellStart"/>
            <w:r>
              <w:rPr>
                <w:b/>
                <w:sz w:val="18"/>
              </w:rPr>
              <w:t>admin</w:t>
            </w:r>
            <w:proofErr w:type="spellEnd"/>
            <w:r w:rsidRPr="00496F68">
              <w:rPr>
                <w:b/>
                <w:sz w:val="18"/>
              </w:rPr>
              <w:t>.</w:t>
            </w:r>
          </w:p>
        </w:tc>
      </w:tr>
      <w:tr w:rsidR="00D1018D" w:rsidRPr="00496F68" w14:paraId="4BB9C108" w14:textId="77777777" w:rsidTr="007F6F3C">
        <w:trPr>
          <w:trHeight w:val="842"/>
        </w:trPr>
        <w:tc>
          <w:tcPr>
            <w:tcW w:w="1368" w:type="dxa"/>
            <w:shd w:val="clear" w:color="auto" w:fill="auto"/>
            <w:noWrap/>
            <w:hideMark/>
          </w:tcPr>
          <w:p w14:paraId="36B99505"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0896BBDC" w14:textId="77777777" w:rsidR="00D1018D" w:rsidRPr="00496F68" w:rsidRDefault="00D1018D" w:rsidP="0031789B">
            <w:pPr>
              <w:jc w:val="center"/>
              <w:rPr>
                <w:b/>
                <w:sz w:val="18"/>
              </w:rPr>
            </w:pPr>
            <w:r w:rsidRPr="00496F68">
              <w:rPr>
                <w:b/>
                <w:sz w:val="18"/>
              </w:rPr>
              <w:t>ACQUISIZIONE</w:t>
            </w:r>
          </w:p>
        </w:tc>
        <w:tc>
          <w:tcPr>
            <w:tcW w:w="6892" w:type="dxa"/>
            <w:shd w:val="clear" w:color="auto" w:fill="auto"/>
            <w:noWrap/>
          </w:tcPr>
          <w:p w14:paraId="19B18EA3" w14:textId="77777777" w:rsidR="00D1018D" w:rsidRPr="00496F68" w:rsidRDefault="00D1018D" w:rsidP="0031789B">
            <w:pPr>
              <w:jc w:val="center"/>
              <w:rPr>
                <w:b/>
                <w:sz w:val="18"/>
              </w:rPr>
            </w:pPr>
            <w:r>
              <w:rPr>
                <w:b/>
                <w:sz w:val="18"/>
              </w:rPr>
              <w:t>I</w:t>
            </w:r>
            <w:r w:rsidRPr="00496F68">
              <w:rPr>
                <w:b/>
                <w:sz w:val="18"/>
              </w:rPr>
              <w:t>l “revisore acquisizione” avrà a disp</w:t>
            </w:r>
            <w:r>
              <w:rPr>
                <w:b/>
                <w:sz w:val="18"/>
              </w:rPr>
              <w:t>osizione un catalogo di opere che sono in “revisione acquisizione”.</w:t>
            </w:r>
          </w:p>
        </w:tc>
      </w:tr>
      <w:tr w:rsidR="00D1018D" w:rsidRPr="00496F68" w14:paraId="04C7C521" w14:textId="77777777" w:rsidTr="00D1018D">
        <w:trPr>
          <w:trHeight w:val="280"/>
        </w:trPr>
        <w:tc>
          <w:tcPr>
            <w:tcW w:w="1368" w:type="dxa"/>
            <w:shd w:val="clear" w:color="auto" w:fill="auto"/>
            <w:noWrap/>
            <w:hideMark/>
          </w:tcPr>
          <w:p w14:paraId="302F2420" w14:textId="77777777"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14:paraId="1B89BFC3"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0E8E510B" w14:textId="77777777" w:rsidR="00D1018D" w:rsidRPr="00496F68" w:rsidRDefault="00D1018D" w:rsidP="0031789B">
            <w:pPr>
              <w:jc w:val="center"/>
              <w:rPr>
                <w:b/>
                <w:sz w:val="18"/>
              </w:rPr>
            </w:pPr>
            <w:r w:rsidRPr="00496F68">
              <w:rPr>
                <w:b/>
                <w:sz w:val="18"/>
              </w:rPr>
              <w:t>Il trascrittore può trascrivere solo pagine di op</w:t>
            </w:r>
            <w:r w:rsidR="007F6F3C">
              <w:rPr>
                <w:b/>
                <w:sz w:val="18"/>
              </w:rPr>
              <w:t xml:space="preserve">ere già acquisite e il cui processo di trascrizione non è stato iniziato da un altro. </w:t>
            </w:r>
          </w:p>
        </w:tc>
      </w:tr>
      <w:tr w:rsidR="00D1018D" w:rsidRPr="00496F68" w14:paraId="549BC1B6" w14:textId="77777777" w:rsidTr="00D1018D">
        <w:trPr>
          <w:trHeight w:val="280"/>
        </w:trPr>
        <w:tc>
          <w:tcPr>
            <w:tcW w:w="1368" w:type="dxa"/>
            <w:shd w:val="clear" w:color="auto" w:fill="auto"/>
            <w:noWrap/>
            <w:hideMark/>
          </w:tcPr>
          <w:p w14:paraId="7EE223F4" w14:textId="77777777"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14:paraId="448A44D9"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07800064" w14:textId="77777777" w:rsidR="00D1018D" w:rsidRPr="00496F68" w:rsidRDefault="00D1018D" w:rsidP="0031789B">
            <w:pPr>
              <w:jc w:val="center"/>
              <w:rPr>
                <w:b/>
                <w:sz w:val="18"/>
              </w:rPr>
            </w:pPr>
            <w:r w:rsidRPr="00496F68">
              <w:rPr>
                <w:b/>
                <w:sz w:val="18"/>
              </w:rPr>
              <w:t>Ad ogni pagina corrisponde la sua trascrizione</w:t>
            </w:r>
            <w:r>
              <w:rPr>
                <w:b/>
                <w:sz w:val="18"/>
              </w:rPr>
              <w:t>.</w:t>
            </w:r>
          </w:p>
        </w:tc>
      </w:tr>
      <w:tr w:rsidR="00D1018D" w:rsidRPr="00496F68" w14:paraId="3813C911" w14:textId="77777777" w:rsidTr="00D1018D">
        <w:trPr>
          <w:trHeight w:val="786"/>
        </w:trPr>
        <w:tc>
          <w:tcPr>
            <w:tcW w:w="1368" w:type="dxa"/>
            <w:shd w:val="clear" w:color="auto" w:fill="auto"/>
            <w:noWrap/>
            <w:hideMark/>
          </w:tcPr>
          <w:p w14:paraId="76634499"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594B877C"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41997B16" w14:textId="77777777" w:rsidR="00D1018D" w:rsidRPr="00496F68" w:rsidRDefault="00D1018D" w:rsidP="0031789B">
            <w:pPr>
              <w:jc w:val="center"/>
              <w:rPr>
                <w:b/>
                <w:sz w:val="18"/>
              </w:rPr>
            </w:pPr>
            <w:r w:rsidRPr="00496F68">
              <w:rPr>
                <w:b/>
                <w:sz w:val="18"/>
              </w:rPr>
              <w:t>La trascrizione deve essere validata da un revisore di trascrizione.</w:t>
            </w:r>
          </w:p>
        </w:tc>
      </w:tr>
      <w:tr w:rsidR="00D1018D" w:rsidRPr="00496F68" w14:paraId="4FA2AEA9" w14:textId="77777777" w:rsidTr="00D1018D">
        <w:trPr>
          <w:trHeight w:val="280"/>
        </w:trPr>
        <w:tc>
          <w:tcPr>
            <w:tcW w:w="1368" w:type="dxa"/>
            <w:shd w:val="clear" w:color="auto" w:fill="auto"/>
            <w:noWrap/>
            <w:hideMark/>
          </w:tcPr>
          <w:p w14:paraId="6A15755A"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5443F847"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4E989BED" w14:textId="77777777" w:rsidR="00D1018D" w:rsidRPr="00496F68" w:rsidRDefault="00D1018D" w:rsidP="0031789B">
            <w:pPr>
              <w:jc w:val="center"/>
              <w:rPr>
                <w:b/>
                <w:sz w:val="18"/>
              </w:rPr>
            </w:pPr>
            <w:r w:rsidRPr="00496F68">
              <w:rPr>
                <w:b/>
                <w:sz w:val="18"/>
              </w:rPr>
              <w:t>Un’opera che ha tutte le pagine trascritte e validate viene considerata “Trascritta”.</w:t>
            </w:r>
          </w:p>
        </w:tc>
      </w:tr>
      <w:tr w:rsidR="00D1018D" w:rsidRPr="00496F68" w14:paraId="462B681F" w14:textId="77777777" w:rsidTr="003B535D">
        <w:trPr>
          <w:trHeight w:val="1122"/>
        </w:trPr>
        <w:tc>
          <w:tcPr>
            <w:tcW w:w="1368" w:type="dxa"/>
            <w:shd w:val="clear" w:color="auto" w:fill="auto"/>
            <w:noWrap/>
            <w:hideMark/>
          </w:tcPr>
          <w:p w14:paraId="2F1361E3"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159F08CD" w14:textId="77777777" w:rsidR="00D1018D" w:rsidRPr="00496F68" w:rsidRDefault="00D1018D" w:rsidP="007F6F3C">
            <w:pPr>
              <w:rPr>
                <w:b/>
                <w:sz w:val="18"/>
              </w:rPr>
            </w:pPr>
            <w:r w:rsidRPr="00496F68">
              <w:rPr>
                <w:b/>
                <w:sz w:val="18"/>
              </w:rPr>
              <w:t>TRASCRIZIONE</w:t>
            </w:r>
          </w:p>
        </w:tc>
        <w:tc>
          <w:tcPr>
            <w:tcW w:w="6892" w:type="dxa"/>
            <w:shd w:val="clear" w:color="auto" w:fill="auto"/>
            <w:noWrap/>
          </w:tcPr>
          <w:p w14:paraId="112150F4" w14:textId="77777777" w:rsidR="00D1018D" w:rsidRPr="00496F68" w:rsidRDefault="00D1018D" w:rsidP="0031789B">
            <w:pPr>
              <w:jc w:val="center"/>
              <w:rPr>
                <w:b/>
                <w:sz w:val="18"/>
              </w:rPr>
            </w:pPr>
            <w:r w:rsidRPr="00496F68">
              <w:rPr>
                <w:b/>
                <w:sz w:val="18"/>
              </w:rPr>
              <w:t xml:space="preserve">L’opera acquisita che non ha tutte le </w:t>
            </w:r>
            <w:r>
              <w:rPr>
                <w:b/>
                <w:sz w:val="18"/>
              </w:rPr>
              <w:t>trascrizioni validate,</w:t>
            </w:r>
            <w:r w:rsidRPr="00496F68">
              <w:rPr>
                <w:b/>
                <w:sz w:val="18"/>
              </w:rPr>
              <w:t xml:space="preserve"> risulta in “revisione trascrizione”</w:t>
            </w:r>
            <w:r>
              <w:rPr>
                <w:b/>
                <w:sz w:val="18"/>
              </w:rPr>
              <w:t>.</w:t>
            </w:r>
          </w:p>
        </w:tc>
      </w:tr>
      <w:tr w:rsidR="00D1018D" w:rsidRPr="00496F68" w14:paraId="250CACB7" w14:textId="77777777" w:rsidTr="00D1018D">
        <w:trPr>
          <w:trHeight w:val="280"/>
        </w:trPr>
        <w:tc>
          <w:tcPr>
            <w:tcW w:w="1368" w:type="dxa"/>
            <w:shd w:val="clear" w:color="auto" w:fill="auto"/>
            <w:noWrap/>
            <w:hideMark/>
          </w:tcPr>
          <w:p w14:paraId="0A46520B" w14:textId="77777777"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14:paraId="46C62F3C"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3C0EF653" w14:textId="77777777" w:rsidR="00D1018D" w:rsidRPr="00496F68" w:rsidRDefault="00D1018D" w:rsidP="0031789B">
            <w:pPr>
              <w:jc w:val="center"/>
              <w:rPr>
                <w:b/>
                <w:sz w:val="18"/>
              </w:rPr>
            </w:pPr>
            <w:r>
              <w:rPr>
                <w:b/>
                <w:sz w:val="18"/>
              </w:rPr>
              <w:t xml:space="preserve">La pubblicazione delle opere trascritte è riservata all’utente </w:t>
            </w:r>
            <w:proofErr w:type="spellStart"/>
            <w:r>
              <w:rPr>
                <w:b/>
                <w:sz w:val="18"/>
              </w:rPr>
              <w:t>admin</w:t>
            </w:r>
            <w:proofErr w:type="spellEnd"/>
            <w:r w:rsidRPr="00496F68">
              <w:rPr>
                <w:b/>
                <w:sz w:val="18"/>
              </w:rPr>
              <w:t>.</w:t>
            </w:r>
          </w:p>
        </w:tc>
      </w:tr>
      <w:tr w:rsidR="00D1018D" w:rsidRPr="00496F68" w14:paraId="6795A74F" w14:textId="77777777" w:rsidTr="00D1018D">
        <w:trPr>
          <w:trHeight w:val="280"/>
        </w:trPr>
        <w:tc>
          <w:tcPr>
            <w:tcW w:w="1368" w:type="dxa"/>
            <w:shd w:val="clear" w:color="auto" w:fill="auto"/>
            <w:noWrap/>
            <w:hideMark/>
          </w:tcPr>
          <w:p w14:paraId="724AA4CC"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14:paraId="34A1086B" w14:textId="77777777" w:rsidR="00D1018D" w:rsidRPr="00496F68" w:rsidRDefault="00D1018D" w:rsidP="0031789B">
            <w:pPr>
              <w:jc w:val="center"/>
              <w:rPr>
                <w:b/>
                <w:sz w:val="18"/>
              </w:rPr>
            </w:pPr>
            <w:r w:rsidRPr="00496F68">
              <w:rPr>
                <w:b/>
                <w:sz w:val="18"/>
              </w:rPr>
              <w:t>TRASCRIZIONE</w:t>
            </w:r>
          </w:p>
        </w:tc>
        <w:tc>
          <w:tcPr>
            <w:tcW w:w="6892" w:type="dxa"/>
            <w:shd w:val="clear" w:color="auto" w:fill="auto"/>
            <w:noWrap/>
          </w:tcPr>
          <w:p w14:paraId="20CCB056" w14:textId="77777777" w:rsidR="00D1018D" w:rsidRPr="00496F68" w:rsidRDefault="00D1018D" w:rsidP="0031789B">
            <w:pPr>
              <w:jc w:val="center"/>
              <w:rPr>
                <w:b/>
                <w:sz w:val="18"/>
              </w:rPr>
            </w:pPr>
            <w:r>
              <w:rPr>
                <w:b/>
                <w:sz w:val="18"/>
              </w:rPr>
              <w:t>Il “revisore</w:t>
            </w:r>
            <w:r w:rsidRPr="00496F68">
              <w:rPr>
                <w:b/>
                <w:sz w:val="18"/>
              </w:rPr>
              <w:t xml:space="preserve"> tras</w:t>
            </w:r>
            <w:r w:rsidR="007F6F3C">
              <w:rPr>
                <w:b/>
                <w:sz w:val="18"/>
              </w:rPr>
              <w:t>c</w:t>
            </w:r>
            <w:r w:rsidRPr="00496F68">
              <w:rPr>
                <w:b/>
                <w:sz w:val="18"/>
              </w:rPr>
              <w:t>rizioni</w:t>
            </w:r>
            <w:r>
              <w:rPr>
                <w:b/>
                <w:sz w:val="18"/>
              </w:rPr>
              <w:t>”</w:t>
            </w:r>
            <w:r w:rsidRPr="00496F68">
              <w:rPr>
                <w:b/>
                <w:sz w:val="18"/>
              </w:rPr>
              <w:t xml:space="preserve"> avrà acc</w:t>
            </w:r>
            <w:r w:rsidR="00A65310">
              <w:rPr>
                <w:b/>
                <w:sz w:val="18"/>
              </w:rPr>
              <w:t>esso ad un catalo</w:t>
            </w:r>
            <w:r w:rsidRPr="00496F68">
              <w:rPr>
                <w:b/>
                <w:sz w:val="18"/>
              </w:rPr>
              <w:t>go di opere in revisione trascrizione</w:t>
            </w:r>
            <w:r>
              <w:rPr>
                <w:b/>
                <w:sz w:val="18"/>
              </w:rPr>
              <w:t>.</w:t>
            </w:r>
          </w:p>
        </w:tc>
      </w:tr>
      <w:tr w:rsidR="00D1018D" w:rsidRPr="00496F68" w14:paraId="10E9486F" w14:textId="77777777" w:rsidTr="00D1018D">
        <w:trPr>
          <w:trHeight w:val="280"/>
        </w:trPr>
        <w:tc>
          <w:tcPr>
            <w:tcW w:w="1368" w:type="dxa"/>
            <w:shd w:val="clear" w:color="auto" w:fill="auto"/>
            <w:noWrap/>
            <w:hideMark/>
          </w:tcPr>
          <w:p w14:paraId="73407A42" w14:textId="77777777"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14:paraId="0B9F19C9" w14:textId="77777777" w:rsidR="00D1018D" w:rsidRPr="00496F68" w:rsidRDefault="007F6F3C" w:rsidP="008B67D0">
            <w:pPr>
              <w:jc w:val="center"/>
              <w:rPr>
                <w:b/>
                <w:sz w:val="18"/>
              </w:rPr>
            </w:pPr>
            <w:r>
              <w:rPr>
                <w:b/>
                <w:sz w:val="18"/>
              </w:rPr>
              <w:t>REVISORI</w:t>
            </w:r>
          </w:p>
        </w:tc>
        <w:tc>
          <w:tcPr>
            <w:tcW w:w="6892" w:type="dxa"/>
            <w:shd w:val="clear" w:color="auto" w:fill="auto"/>
            <w:noWrap/>
          </w:tcPr>
          <w:p w14:paraId="71ACE565" w14:textId="77777777" w:rsidR="00D1018D" w:rsidRPr="00496F68" w:rsidRDefault="007F6F3C" w:rsidP="007F6F3C">
            <w:pPr>
              <w:jc w:val="center"/>
              <w:rPr>
                <w:b/>
                <w:sz w:val="18"/>
              </w:rPr>
            </w:pPr>
            <w:r>
              <w:rPr>
                <w:b/>
                <w:sz w:val="18"/>
              </w:rPr>
              <w:t>Il “revisore acquisizione” e il “revisore trascrizione”, possono convalidare o rigettare l’immagine o la trascrizione che stanno revisionando.</w:t>
            </w:r>
          </w:p>
        </w:tc>
      </w:tr>
      <w:tr w:rsidR="00D1018D" w:rsidRPr="00496F68" w14:paraId="472AD89B" w14:textId="77777777" w:rsidTr="00D1018D">
        <w:trPr>
          <w:trHeight w:val="280"/>
        </w:trPr>
        <w:tc>
          <w:tcPr>
            <w:tcW w:w="1368" w:type="dxa"/>
            <w:shd w:val="clear" w:color="auto" w:fill="auto"/>
            <w:noWrap/>
            <w:hideMark/>
          </w:tcPr>
          <w:p w14:paraId="608C7DCC"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hideMark/>
          </w:tcPr>
          <w:p w14:paraId="08C2F326" w14:textId="77777777" w:rsidR="00D1018D" w:rsidRPr="00496F68" w:rsidRDefault="00D1018D" w:rsidP="008B67D0">
            <w:pPr>
              <w:jc w:val="center"/>
              <w:rPr>
                <w:b/>
                <w:sz w:val="18"/>
              </w:rPr>
            </w:pPr>
            <w:r w:rsidRPr="00496F68">
              <w:rPr>
                <w:b/>
                <w:sz w:val="18"/>
              </w:rPr>
              <w:t>OPERE</w:t>
            </w:r>
          </w:p>
        </w:tc>
        <w:tc>
          <w:tcPr>
            <w:tcW w:w="6892" w:type="dxa"/>
            <w:shd w:val="clear" w:color="auto" w:fill="auto"/>
            <w:noWrap/>
            <w:hideMark/>
          </w:tcPr>
          <w:p w14:paraId="39F6ABD5" w14:textId="77777777" w:rsidR="00D1018D" w:rsidRPr="00496F68" w:rsidRDefault="00D1018D" w:rsidP="008B67D0">
            <w:pPr>
              <w:jc w:val="center"/>
              <w:rPr>
                <w:b/>
                <w:sz w:val="18"/>
              </w:rPr>
            </w:pPr>
            <w:r w:rsidRPr="00496F68">
              <w:rPr>
                <w:b/>
                <w:sz w:val="18"/>
              </w:rPr>
              <w:t>Ogni opera è c</w:t>
            </w:r>
            <w:r w:rsidR="00A65310">
              <w:rPr>
                <w:b/>
                <w:sz w:val="18"/>
              </w:rPr>
              <w:t>aratterizzata da: titolo, autore</w:t>
            </w:r>
            <w:r w:rsidRPr="00496F68">
              <w:rPr>
                <w:b/>
                <w:sz w:val="18"/>
              </w:rPr>
              <w:t>, editore, e metadati.</w:t>
            </w:r>
          </w:p>
        </w:tc>
      </w:tr>
      <w:tr w:rsidR="00D1018D" w:rsidRPr="00496F68" w14:paraId="5BC8C24C" w14:textId="77777777" w:rsidTr="00D1018D">
        <w:trPr>
          <w:trHeight w:val="280"/>
        </w:trPr>
        <w:tc>
          <w:tcPr>
            <w:tcW w:w="1368" w:type="dxa"/>
            <w:shd w:val="clear" w:color="auto" w:fill="auto"/>
            <w:noWrap/>
            <w:hideMark/>
          </w:tcPr>
          <w:p w14:paraId="51C47E0F" w14:textId="77777777" w:rsidR="00D1018D" w:rsidRPr="00496F68" w:rsidRDefault="00D1018D" w:rsidP="00D1018D">
            <w:pPr>
              <w:numPr>
                <w:ilvl w:val="0"/>
                <w:numId w:val="16"/>
              </w:numPr>
              <w:jc w:val="center"/>
              <w:rPr>
                <w:rFonts w:ascii="Georgia" w:hAnsi="Georgia"/>
                <w:sz w:val="18"/>
              </w:rPr>
            </w:pPr>
          </w:p>
        </w:tc>
        <w:tc>
          <w:tcPr>
            <w:tcW w:w="1843" w:type="dxa"/>
            <w:shd w:val="clear" w:color="auto" w:fill="auto"/>
            <w:noWrap/>
            <w:hideMark/>
          </w:tcPr>
          <w:p w14:paraId="7A24F7C9" w14:textId="77777777" w:rsidR="00D1018D" w:rsidRPr="00496F68" w:rsidRDefault="00D1018D" w:rsidP="008B67D0">
            <w:pPr>
              <w:jc w:val="center"/>
              <w:rPr>
                <w:b/>
                <w:sz w:val="18"/>
              </w:rPr>
            </w:pPr>
            <w:r w:rsidRPr="00496F68">
              <w:rPr>
                <w:b/>
                <w:sz w:val="18"/>
              </w:rPr>
              <w:t>OPERE</w:t>
            </w:r>
          </w:p>
        </w:tc>
        <w:tc>
          <w:tcPr>
            <w:tcW w:w="6892" w:type="dxa"/>
            <w:shd w:val="clear" w:color="auto" w:fill="auto"/>
            <w:noWrap/>
            <w:hideMark/>
          </w:tcPr>
          <w:p w14:paraId="7742E143" w14:textId="77777777" w:rsidR="00D1018D" w:rsidRPr="00496F68" w:rsidRDefault="00D1018D" w:rsidP="00A65310">
            <w:pPr>
              <w:jc w:val="center"/>
              <w:rPr>
                <w:b/>
                <w:sz w:val="18"/>
              </w:rPr>
            </w:pPr>
            <w:r w:rsidRPr="00496F68">
              <w:rPr>
                <w:b/>
                <w:sz w:val="18"/>
              </w:rPr>
              <w:t>I metadati consistono di:</w:t>
            </w:r>
            <w:r>
              <w:rPr>
                <w:b/>
                <w:sz w:val="18"/>
              </w:rPr>
              <w:t xml:space="preserve"> </w:t>
            </w:r>
            <w:proofErr w:type="spellStart"/>
            <w:r>
              <w:rPr>
                <w:b/>
                <w:sz w:val="18"/>
              </w:rPr>
              <w:t>num</w:t>
            </w:r>
            <w:proofErr w:type="spellEnd"/>
            <w:r>
              <w:rPr>
                <w:b/>
                <w:sz w:val="18"/>
              </w:rPr>
              <w:t>. p</w:t>
            </w:r>
            <w:r w:rsidRPr="00496F68">
              <w:rPr>
                <w:b/>
                <w:sz w:val="18"/>
              </w:rPr>
              <w:t>agine</w:t>
            </w:r>
            <w:r w:rsidR="00A65310">
              <w:rPr>
                <w:b/>
                <w:sz w:val="18"/>
              </w:rPr>
              <w:t>, lingua, data di pubblicazione e</w:t>
            </w:r>
            <w:r w:rsidRPr="00496F68">
              <w:rPr>
                <w:b/>
                <w:sz w:val="18"/>
              </w:rPr>
              <w:t xml:space="preserve"> </w:t>
            </w:r>
            <w:r>
              <w:rPr>
                <w:b/>
                <w:sz w:val="18"/>
              </w:rPr>
              <w:t>descrizione.</w:t>
            </w:r>
          </w:p>
        </w:tc>
      </w:tr>
    </w:tbl>
    <w:p w14:paraId="3FD2BA4C" w14:textId="77777777" w:rsidR="004D23C7" w:rsidRPr="004D23C7" w:rsidRDefault="004D23C7" w:rsidP="004D23C7"/>
    <w:p w14:paraId="1241C38A" w14:textId="77777777" w:rsidR="002A3DA1" w:rsidRDefault="002A3DA1" w:rsidP="002A3DA1"/>
    <w:p w14:paraId="7FF73502" w14:textId="77777777" w:rsidR="002A3DA1" w:rsidRDefault="002A3DA1" w:rsidP="002A3DA1"/>
    <w:p w14:paraId="49B9908D" w14:textId="77777777" w:rsidR="002A3DA1" w:rsidRDefault="002A3DA1" w:rsidP="00355281">
      <w:pPr>
        <w:pStyle w:val="Titolo3"/>
      </w:pPr>
      <w:bookmarkStart w:id="3" w:name="_Toc462608943"/>
      <w:r>
        <w:t>Requisiti non funzionali</w:t>
      </w:r>
      <w:bookmarkEnd w:id="3"/>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30" w:type="dxa"/>
          <w:right w:w="0" w:type="dxa"/>
        </w:tblCellMar>
        <w:tblLook w:val="04A0" w:firstRow="1" w:lastRow="0" w:firstColumn="1" w:lastColumn="0" w:noHBand="0" w:noVBand="1"/>
      </w:tblPr>
      <w:tblGrid>
        <w:gridCol w:w="1684"/>
        <w:gridCol w:w="8570"/>
      </w:tblGrid>
      <w:tr w:rsidR="002A3DA1" w:rsidRPr="002A3DA1" w14:paraId="30D4BC47" w14:textId="77777777" w:rsidTr="00496F68">
        <w:trPr>
          <w:trHeight w:val="280"/>
          <w:tblHeader/>
        </w:trPr>
        <w:tc>
          <w:tcPr>
            <w:tcW w:w="1676" w:type="dxa"/>
            <w:tcBorders>
              <w:top w:val="nil"/>
              <w:left w:val="nil"/>
              <w:bottom w:val="nil"/>
              <w:right w:val="nil"/>
              <w:tl2br w:val="nil"/>
              <w:tr2bl w:val="nil"/>
            </w:tcBorders>
            <w:shd w:val="clear" w:color="auto" w:fill="0072C6"/>
            <w:noWrap/>
            <w:vAlign w:val="bottom"/>
            <w:hideMark/>
          </w:tcPr>
          <w:p w14:paraId="6EEB50C1" w14:textId="77777777" w:rsidR="002A3DA1" w:rsidRPr="00496F68" w:rsidRDefault="002A3DA1" w:rsidP="00496F68">
            <w:pPr>
              <w:jc w:val="center"/>
              <w:rPr>
                <w:rFonts w:ascii="Georgia" w:hAnsi="Georgia"/>
                <w:b/>
                <w:sz w:val="28"/>
              </w:rPr>
            </w:pPr>
            <w:r w:rsidRPr="00496F68">
              <w:rPr>
                <w:rFonts w:ascii="Georgia" w:hAnsi="Georgia"/>
                <w:b/>
                <w:sz w:val="28"/>
              </w:rPr>
              <w:t>CODICE</w:t>
            </w:r>
          </w:p>
        </w:tc>
        <w:tc>
          <w:tcPr>
            <w:tcW w:w="8562" w:type="dxa"/>
            <w:tcBorders>
              <w:top w:val="nil"/>
              <w:left w:val="nil"/>
              <w:bottom w:val="nil"/>
              <w:right w:val="nil"/>
              <w:tl2br w:val="nil"/>
              <w:tr2bl w:val="nil"/>
            </w:tcBorders>
            <w:shd w:val="clear" w:color="auto" w:fill="0072C6"/>
            <w:noWrap/>
            <w:vAlign w:val="bottom"/>
            <w:hideMark/>
          </w:tcPr>
          <w:p w14:paraId="5485ECA8" w14:textId="77777777" w:rsidR="002A3DA1" w:rsidRPr="00496F68" w:rsidRDefault="002A3DA1" w:rsidP="00496F68">
            <w:pPr>
              <w:jc w:val="center"/>
              <w:rPr>
                <w:b/>
                <w:sz w:val="28"/>
              </w:rPr>
            </w:pPr>
            <w:r w:rsidRPr="00496F68">
              <w:rPr>
                <w:b/>
                <w:sz w:val="28"/>
              </w:rPr>
              <w:t>DESCRIZIONE</w:t>
            </w:r>
          </w:p>
        </w:tc>
      </w:tr>
      <w:tr w:rsidR="002A3DA1" w:rsidRPr="002A3DA1" w14:paraId="7224B02F" w14:textId="77777777" w:rsidTr="00496F68">
        <w:trPr>
          <w:trHeight w:val="280"/>
        </w:trPr>
        <w:tc>
          <w:tcPr>
            <w:tcW w:w="1676" w:type="dxa"/>
            <w:shd w:val="clear" w:color="auto" w:fill="auto"/>
            <w:noWrap/>
            <w:hideMark/>
          </w:tcPr>
          <w:p w14:paraId="6C47C210" w14:textId="77777777" w:rsidR="002A3DA1" w:rsidRPr="00496F68" w:rsidRDefault="002A3DA1" w:rsidP="00496F68">
            <w:pPr>
              <w:jc w:val="center"/>
              <w:rPr>
                <w:rFonts w:ascii="Georgia" w:hAnsi="Georgia"/>
              </w:rPr>
            </w:pPr>
            <w:r w:rsidRPr="00496F68">
              <w:rPr>
                <w:rFonts w:ascii="Georgia" w:hAnsi="Georgia"/>
              </w:rPr>
              <w:t>RNF1</w:t>
            </w:r>
          </w:p>
        </w:tc>
        <w:tc>
          <w:tcPr>
            <w:tcW w:w="8562" w:type="dxa"/>
            <w:shd w:val="clear" w:color="auto" w:fill="auto"/>
            <w:noWrap/>
            <w:hideMark/>
          </w:tcPr>
          <w:p w14:paraId="17ECCA97" w14:textId="77777777" w:rsidR="002A3DA1" w:rsidRPr="00496F68" w:rsidRDefault="002A3DA1" w:rsidP="00496F68">
            <w:pPr>
              <w:jc w:val="center"/>
              <w:rPr>
                <w:b/>
              </w:rPr>
            </w:pPr>
            <w:r w:rsidRPr="00496F68">
              <w:rPr>
                <w:b/>
              </w:rPr>
              <w:t>La trascrizione deve essere in formato TEI</w:t>
            </w:r>
          </w:p>
        </w:tc>
      </w:tr>
      <w:tr w:rsidR="003B535D" w:rsidRPr="002A3DA1" w14:paraId="74F482A1" w14:textId="77777777" w:rsidTr="00496F68">
        <w:trPr>
          <w:trHeight w:val="280"/>
        </w:trPr>
        <w:tc>
          <w:tcPr>
            <w:tcW w:w="1676" w:type="dxa"/>
            <w:shd w:val="clear" w:color="auto" w:fill="auto"/>
            <w:noWrap/>
          </w:tcPr>
          <w:p w14:paraId="0487F729" w14:textId="77777777" w:rsidR="003B535D" w:rsidRPr="00496F68" w:rsidRDefault="003B535D" w:rsidP="00496F68">
            <w:pPr>
              <w:jc w:val="center"/>
              <w:rPr>
                <w:rFonts w:ascii="Georgia" w:hAnsi="Georgia"/>
              </w:rPr>
            </w:pPr>
            <w:r>
              <w:rPr>
                <w:rFonts w:ascii="Georgia" w:hAnsi="Georgia"/>
              </w:rPr>
              <w:t>RNF2</w:t>
            </w:r>
          </w:p>
        </w:tc>
        <w:tc>
          <w:tcPr>
            <w:tcW w:w="8562" w:type="dxa"/>
            <w:shd w:val="clear" w:color="auto" w:fill="auto"/>
            <w:noWrap/>
          </w:tcPr>
          <w:p w14:paraId="6F218B93" w14:textId="77777777" w:rsidR="003B535D" w:rsidRPr="00496F68" w:rsidRDefault="003B535D" w:rsidP="00496F68">
            <w:pPr>
              <w:jc w:val="center"/>
              <w:rPr>
                <w:b/>
              </w:rPr>
            </w:pPr>
            <w:r>
              <w:rPr>
                <w:b/>
              </w:rPr>
              <w:t xml:space="preserve">Il trascrittore e il revisore trascrizione conoscono lo standard TEI </w:t>
            </w:r>
          </w:p>
        </w:tc>
      </w:tr>
      <w:tr w:rsidR="002A3DA1" w:rsidRPr="002A3DA1" w14:paraId="0BA10D89" w14:textId="77777777" w:rsidTr="00496F68">
        <w:trPr>
          <w:trHeight w:val="280"/>
        </w:trPr>
        <w:tc>
          <w:tcPr>
            <w:tcW w:w="1676" w:type="dxa"/>
            <w:shd w:val="clear" w:color="auto" w:fill="auto"/>
            <w:noWrap/>
            <w:hideMark/>
          </w:tcPr>
          <w:p w14:paraId="634460FC" w14:textId="77777777" w:rsidR="002A3DA1" w:rsidRPr="00496F68" w:rsidRDefault="003B535D" w:rsidP="00496F68">
            <w:pPr>
              <w:jc w:val="center"/>
              <w:rPr>
                <w:rFonts w:ascii="Georgia" w:hAnsi="Georgia"/>
              </w:rPr>
            </w:pPr>
            <w:r>
              <w:rPr>
                <w:rFonts w:ascii="Georgia" w:hAnsi="Georgia"/>
              </w:rPr>
              <w:t>RNF3</w:t>
            </w:r>
          </w:p>
        </w:tc>
        <w:tc>
          <w:tcPr>
            <w:tcW w:w="8562" w:type="dxa"/>
            <w:shd w:val="clear" w:color="auto" w:fill="auto"/>
            <w:noWrap/>
            <w:hideMark/>
          </w:tcPr>
          <w:p w14:paraId="51497F2F" w14:textId="77777777" w:rsidR="002A3DA1" w:rsidRPr="00496F68" w:rsidRDefault="002A3DA1" w:rsidP="00496F68">
            <w:pPr>
              <w:jc w:val="center"/>
              <w:rPr>
                <w:b/>
              </w:rPr>
            </w:pPr>
            <w:r w:rsidRPr="00496F68">
              <w:rPr>
                <w:b/>
              </w:rPr>
              <w:t>il progetto deve essere scritto utilizzando il linguaggio Java</w:t>
            </w:r>
          </w:p>
        </w:tc>
      </w:tr>
      <w:tr w:rsidR="002A3DA1" w:rsidRPr="002A3DA1" w14:paraId="53BAB261" w14:textId="77777777" w:rsidTr="00496F68">
        <w:trPr>
          <w:trHeight w:val="280"/>
        </w:trPr>
        <w:tc>
          <w:tcPr>
            <w:tcW w:w="1676" w:type="dxa"/>
            <w:shd w:val="clear" w:color="auto" w:fill="auto"/>
            <w:noWrap/>
            <w:hideMark/>
          </w:tcPr>
          <w:p w14:paraId="3C9103FB" w14:textId="77777777" w:rsidR="002A3DA1" w:rsidRPr="00496F68" w:rsidRDefault="003B535D" w:rsidP="00496F68">
            <w:pPr>
              <w:jc w:val="center"/>
              <w:rPr>
                <w:rFonts w:ascii="Georgia" w:hAnsi="Georgia"/>
              </w:rPr>
            </w:pPr>
            <w:r>
              <w:rPr>
                <w:rFonts w:ascii="Georgia" w:hAnsi="Georgia"/>
              </w:rPr>
              <w:t>RNF4</w:t>
            </w:r>
          </w:p>
        </w:tc>
        <w:tc>
          <w:tcPr>
            <w:tcW w:w="8562" w:type="dxa"/>
            <w:shd w:val="clear" w:color="auto" w:fill="auto"/>
            <w:noWrap/>
            <w:hideMark/>
          </w:tcPr>
          <w:p w14:paraId="22528B67" w14:textId="77777777" w:rsidR="002A3DA1" w:rsidRPr="00496F68" w:rsidRDefault="002A3DA1" w:rsidP="00496F68">
            <w:pPr>
              <w:jc w:val="center"/>
              <w:rPr>
                <w:b/>
              </w:rPr>
            </w:pPr>
            <w:r w:rsidRPr="00496F68">
              <w:rPr>
                <w:b/>
              </w:rPr>
              <w:t>Il sistema deve garantire 50 connessioni al database in contemporanea</w:t>
            </w:r>
          </w:p>
        </w:tc>
      </w:tr>
      <w:tr w:rsidR="002A3DA1" w:rsidRPr="002A3DA1" w14:paraId="48A139AE" w14:textId="77777777" w:rsidTr="00496F68">
        <w:trPr>
          <w:trHeight w:val="280"/>
        </w:trPr>
        <w:tc>
          <w:tcPr>
            <w:tcW w:w="1676" w:type="dxa"/>
            <w:shd w:val="clear" w:color="auto" w:fill="auto"/>
            <w:noWrap/>
            <w:hideMark/>
          </w:tcPr>
          <w:p w14:paraId="3C5A0369" w14:textId="77777777" w:rsidR="002A3DA1" w:rsidRPr="00496F68" w:rsidRDefault="003B535D" w:rsidP="00496F68">
            <w:pPr>
              <w:jc w:val="center"/>
              <w:rPr>
                <w:rFonts w:ascii="Georgia" w:hAnsi="Georgia"/>
              </w:rPr>
            </w:pPr>
            <w:r>
              <w:rPr>
                <w:rFonts w:ascii="Georgia" w:hAnsi="Georgia"/>
              </w:rPr>
              <w:t>RNF5</w:t>
            </w:r>
          </w:p>
        </w:tc>
        <w:tc>
          <w:tcPr>
            <w:tcW w:w="8562" w:type="dxa"/>
            <w:shd w:val="clear" w:color="auto" w:fill="auto"/>
            <w:noWrap/>
            <w:hideMark/>
          </w:tcPr>
          <w:p w14:paraId="6441BA9E" w14:textId="77777777" w:rsidR="002A3DA1" w:rsidRPr="00496F68" w:rsidRDefault="002A3DA1" w:rsidP="00496F68">
            <w:pPr>
              <w:jc w:val="center"/>
              <w:rPr>
                <w:b/>
              </w:rPr>
            </w:pPr>
            <w:r w:rsidRPr="00496F68">
              <w:rPr>
                <w:b/>
              </w:rPr>
              <w:t xml:space="preserve">L'interfaccia del client deve essere responsive e quindi fruibile da </w:t>
            </w:r>
            <w:proofErr w:type="spellStart"/>
            <w:r w:rsidRPr="00496F68">
              <w:rPr>
                <w:b/>
              </w:rPr>
              <w:t>device</w:t>
            </w:r>
            <w:proofErr w:type="spellEnd"/>
            <w:r w:rsidRPr="00496F68">
              <w:rPr>
                <w:b/>
              </w:rPr>
              <w:t xml:space="preserve"> mobili e computer desktop</w:t>
            </w:r>
          </w:p>
        </w:tc>
      </w:tr>
    </w:tbl>
    <w:p w14:paraId="6C2EB2D5" w14:textId="77777777" w:rsidR="002A3DA1" w:rsidRDefault="002A3DA1" w:rsidP="002A3DA1"/>
    <w:p w14:paraId="568F816D" w14:textId="3702AE77" w:rsidR="00ED6187" w:rsidRDefault="00355281" w:rsidP="00E46828">
      <w:pPr>
        <w:pStyle w:val="Titolo1"/>
      </w:pPr>
      <w:bookmarkStart w:id="4" w:name="_Toc462608944"/>
      <w:r>
        <w:t>System design</w:t>
      </w:r>
      <w:bookmarkEnd w:id="4"/>
    </w:p>
    <w:p w14:paraId="5A6509BD" w14:textId="77777777" w:rsidR="00756B8B" w:rsidRDefault="00756B8B" w:rsidP="00E46828">
      <w:pPr>
        <w:pStyle w:val="Titolo2"/>
      </w:pPr>
      <w:bookmarkStart w:id="5" w:name="_Toc462608945"/>
      <w:r>
        <w:t>Component diagram</w:t>
      </w:r>
      <w:bookmarkEnd w:id="5"/>
    </w:p>
    <w:p w14:paraId="71337B03" w14:textId="77777777" w:rsidR="00B9704C" w:rsidRDefault="00660860" w:rsidP="00660860">
      <w:pPr>
        <w:pStyle w:val="Puntoelenco"/>
        <w:jc w:val="center"/>
      </w:pPr>
      <w:r>
        <w:pict w14:anchorId="05189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246pt">
            <v:imagedata r:id="rId7" o:title="Component%20"/>
          </v:shape>
        </w:pict>
      </w:r>
    </w:p>
    <w:p w14:paraId="5F031CBF" w14:textId="77777777" w:rsidR="00322FA5" w:rsidRPr="002B4CBC" w:rsidRDefault="00322FA5" w:rsidP="00B9704C">
      <w:pPr>
        <w:pStyle w:val="Puntoelenco"/>
      </w:pPr>
    </w:p>
    <w:p w14:paraId="1572B291" w14:textId="77777777" w:rsidR="00B822DB" w:rsidRPr="00D96199" w:rsidRDefault="00B822DB" w:rsidP="00D96199">
      <w:pPr>
        <w:pStyle w:val="Puntoelenco"/>
      </w:pPr>
      <w:r w:rsidRPr="00D96199">
        <w:t>L’architettura è stata decomposta in 4 componenti principali che sono:</w:t>
      </w:r>
    </w:p>
    <w:p w14:paraId="6C391CB8" w14:textId="77777777" w:rsidR="00B822DB" w:rsidRPr="00D96199" w:rsidRDefault="00B822DB" w:rsidP="00D96199">
      <w:pPr>
        <w:pStyle w:val="Puntoelenco"/>
      </w:pPr>
      <w:r w:rsidRPr="00660860">
        <w:rPr>
          <w:b/>
        </w:rPr>
        <w:t>Database</w:t>
      </w:r>
      <w:r w:rsidRPr="00D96199">
        <w:t>: unità che gestisce la memorizzazione dei dati</w:t>
      </w:r>
      <w:r w:rsidR="00A65310">
        <w:t>.</w:t>
      </w:r>
    </w:p>
    <w:p w14:paraId="660FB9F3" w14:textId="77777777" w:rsidR="00B822DB" w:rsidRPr="00D96199" w:rsidRDefault="00B822DB" w:rsidP="00D96199">
      <w:pPr>
        <w:pStyle w:val="Puntoelenco"/>
      </w:pPr>
      <w:proofErr w:type="spellStart"/>
      <w:r w:rsidRPr="00660860">
        <w:rPr>
          <w:b/>
        </w:rPr>
        <w:t>Data_management</w:t>
      </w:r>
      <w:proofErr w:type="spellEnd"/>
      <w:r w:rsidRPr="00D96199">
        <w:t xml:space="preserve">: componente dell’applicazione che interagisce con il database per la gestione dei dati. </w:t>
      </w:r>
    </w:p>
    <w:p w14:paraId="045D89E7" w14:textId="77777777" w:rsidR="00B822DB" w:rsidRPr="00D96199" w:rsidRDefault="00B822DB" w:rsidP="00D96199">
      <w:pPr>
        <w:pStyle w:val="Puntoelenco"/>
      </w:pPr>
      <w:proofErr w:type="spellStart"/>
      <w:r w:rsidRPr="00660860">
        <w:rPr>
          <w:b/>
        </w:rPr>
        <w:t>Process_request</w:t>
      </w:r>
      <w:proofErr w:type="spellEnd"/>
      <w:r w:rsidR="00964768" w:rsidRPr="00D96199">
        <w:t xml:space="preserve">: componente dell’applicazione per la gestione delle richieste web. </w:t>
      </w:r>
    </w:p>
    <w:p w14:paraId="1380289B" w14:textId="77777777" w:rsidR="00964768" w:rsidRDefault="00964768" w:rsidP="00D96199">
      <w:pPr>
        <w:pStyle w:val="Puntoelenco"/>
      </w:pPr>
      <w:proofErr w:type="spellStart"/>
      <w:r w:rsidRPr="00660860">
        <w:rPr>
          <w:b/>
        </w:rPr>
        <w:t>Client_application</w:t>
      </w:r>
      <w:proofErr w:type="spellEnd"/>
      <w:r w:rsidRPr="00D96199">
        <w:t xml:space="preserve">: web browser per l’interazione con l’applicazione. </w:t>
      </w:r>
    </w:p>
    <w:p w14:paraId="36A272F0" w14:textId="77777777" w:rsidR="008152D9" w:rsidRDefault="008152D9" w:rsidP="00D96199">
      <w:pPr>
        <w:pStyle w:val="Puntoelenco"/>
      </w:pPr>
    </w:p>
    <w:p w14:paraId="1120369C" w14:textId="77777777" w:rsidR="008152D9" w:rsidRDefault="008152D9" w:rsidP="00D96199">
      <w:pPr>
        <w:pStyle w:val="Puntoelenco"/>
      </w:pPr>
    </w:p>
    <w:p w14:paraId="1BDBB4D9" w14:textId="77777777" w:rsidR="008152D9" w:rsidRDefault="008152D9" w:rsidP="00D96199">
      <w:pPr>
        <w:pStyle w:val="Puntoelenco"/>
      </w:pPr>
    </w:p>
    <w:p w14:paraId="56B5A8D2" w14:textId="77777777" w:rsidR="008152D9" w:rsidRDefault="008152D9" w:rsidP="00D96199">
      <w:pPr>
        <w:pStyle w:val="Puntoelenco"/>
      </w:pPr>
    </w:p>
    <w:p w14:paraId="2623D5C2" w14:textId="77777777" w:rsidR="008152D9" w:rsidRDefault="008152D9" w:rsidP="00E46828">
      <w:pPr>
        <w:pStyle w:val="Puntoelenco"/>
        <w:ind w:left="0" w:firstLine="0"/>
      </w:pPr>
    </w:p>
    <w:p w14:paraId="47CC2F0B" w14:textId="77777777" w:rsidR="008152D9" w:rsidRDefault="008152D9" w:rsidP="00E46828">
      <w:pPr>
        <w:pStyle w:val="Titolo2"/>
      </w:pPr>
      <w:bookmarkStart w:id="6" w:name="_Toc462608946"/>
      <w:r>
        <w:t>Sequence diagram</w:t>
      </w:r>
      <w:bookmarkEnd w:id="6"/>
    </w:p>
    <w:p w14:paraId="7F35A257" w14:textId="77777777" w:rsidR="008152D9" w:rsidRDefault="00A65310" w:rsidP="00E46828">
      <w:pPr>
        <w:pStyle w:val="Titolo3"/>
      </w:pPr>
      <w:bookmarkStart w:id="7" w:name="_Toc462608947"/>
      <w:proofErr w:type="spellStart"/>
      <w:r>
        <w:t>Sequence</w:t>
      </w:r>
      <w:proofErr w:type="spellEnd"/>
      <w:r>
        <w:t xml:space="preserve"> tra</w:t>
      </w:r>
      <w:r w:rsidR="008152D9">
        <w:t>scrizione</w:t>
      </w:r>
      <w:bookmarkEnd w:id="7"/>
    </w:p>
    <w:p w14:paraId="47A1F2A5" w14:textId="77777777" w:rsidR="008152D9" w:rsidRDefault="008414D8" w:rsidP="008414D8">
      <w:r>
        <w:t>Nel seguente schema viene esplicitato il processo con cui un utente “trascrittore” si autentica nel sistema ed effettua una trascrizione.</w:t>
      </w:r>
    </w:p>
    <w:p w14:paraId="2AE67457" w14:textId="77777777" w:rsidR="00A65310" w:rsidRDefault="008414D8" w:rsidP="008414D8">
      <w:r>
        <w:t>Il sistema, una volta verificate le credenziali di accesso, visualizza direttamente al</w:t>
      </w:r>
      <w:r w:rsidR="00A65310">
        <w:t>l’utente la pagina contenente le opere</w:t>
      </w:r>
      <w:r>
        <w:t xml:space="preserve"> </w:t>
      </w:r>
      <w:r w:rsidR="00A65310">
        <w:t>che hanno immagini senza una trascrizione. L’utente, scegliendo un’opera, potrà scegliere l’immagine da trascrivere dall’elenco delle pagine.</w:t>
      </w:r>
    </w:p>
    <w:p w14:paraId="660A039F" w14:textId="77777777" w:rsidR="00F2657D" w:rsidRDefault="00F2657D" w:rsidP="00D96199">
      <w:pPr>
        <w:pStyle w:val="Puntoelenco"/>
      </w:pPr>
    </w:p>
    <w:p w14:paraId="7CF2767B" w14:textId="1E8599E7" w:rsidR="00F2657D" w:rsidRPr="00355281" w:rsidRDefault="00F2657D" w:rsidP="00E46828">
      <w:r>
        <w:pict w14:anchorId="1B35C0E4">
          <v:shape id="_x0000_i1026" type="#_x0000_t75" style="width:493.7pt;height:522pt">
            <v:imagedata r:id="rId8" o:title="Sequence_Trascrizione"/>
          </v:shape>
        </w:pict>
      </w:r>
    </w:p>
    <w:p w14:paraId="7CB858F2" w14:textId="77777777" w:rsidR="00F2657D" w:rsidRDefault="00F2657D" w:rsidP="00F2657D"/>
    <w:p w14:paraId="3382513E" w14:textId="77777777" w:rsidR="00E46828" w:rsidRPr="00F2657D" w:rsidRDefault="00E46828" w:rsidP="00F2657D"/>
    <w:p w14:paraId="47393D51" w14:textId="77777777" w:rsidR="008152D9" w:rsidRDefault="008152D9" w:rsidP="00E46828">
      <w:pPr>
        <w:pStyle w:val="Titolo3"/>
      </w:pPr>
      <w:bookmarkStart w:id="8" w:name="_Toc462608948"/>
      <w:proofErr w:type="spellStart"/>
      <w:r>
        <w:t>Sequence</w:t>
      </w:r>
      <w:proofErr w:type="spellEnd"/>
      <w:r>
        <w:t xml:space="preserve"> verifica trascrizione</w:t>
      </w:r>
      <w:bookmarkEnd w:id="8"/>
      <w:r>
        <w:t xml:space="preserve"> </w:t>
      </w:r>
    </w:p>
    <w:p w14:paraId="79F21A93" w14:textId="77777777" w:rsidR="00F2657D" w:rsidRDefault="008414D8" w:rsidP="008414D8">
      <w:r>
        <w:t xml:space="preserve">Nel seguente diagramma viene descritto il processo con cui una trascrizione viene validata da un “revisore trascrizione”. </w:t>
      </w:r>
    </w:p>
    <w:p w14:paraId="57F2648C" w14:textId="77777777" w:rsidR="00F2657D" w:rsidRDefault="00F2657D" w:rsidP="008414D8">
      <w:r>
        <w:pict w14:anchorId="7835B202">
          <v:shape id="_x0000_i1027" type="#_x0000_t75" style="width:493.7pt;height:486.85pt">
            <v:imagedata r:id="rId9" o:title="Sequence_Verifica_Trascrizione"/>
          </v:shape>
        </w:pict>
      </w:r>
    </w:p>
    <w:p w14:paraId="09084579" w14:textId="77777777" w:rsidR="00D91F7F" w:rsidRPr="008414D8" w:rsidRDefault="00D91F7F" w:rsidP="00D91F7F">
      <w:pPr>
        <w:jc w:val="center"/>
      </w:pPr>
    </w:p>
    <w:p w14:paraId="1D5DFB0A" w14:textId="77777777" w:rsidR="008152D9" w:rsidRPr="00D96199" w:rsidRDefault="008152D9" w:rsidP="00355281">
      <w:pPr>
        <w:pStyle w:val="Titolo2"/>
        <w:numPr>
          <w:ilvl w:val="0"/>
          <w:numId w:val="0"/>
        </w:numPr>
      </w:pPr>
    </w:p>
    <w:p w14:paraId="39747E6F" w14:textId="77777777" w:rsidR="00B822DB" w:rsidRPr="00756B8B" w:rsidRDefault="00964768" w:rsidP="00E46828">
      <w:pPr>
        <w:pStyle w:val="Titolo2"/>
      </w:pPr>
      <w:bookmarkStart w:id="9" w:name="_Toc462608949"/>
      <w:r w:rsidRPr="00756B8B">
        <w:t>Deployment</w:t>
      </w:r>
      <w:r w:rsidR="00756B8B" w:rsidRPr="00756B8B">
        <w:t xml:space="preserve"> </w:t>
      </w:r>
      <w:proofErr w:type="spellStart"/>
      <w:r w:rsidR="00756B8B" w:rsidRPr="00756B8B">
        <w:t>diagram</w:t>
      </w:r>
      <w:bookmarkEnd w:id="9"/>
      <w:proofErr w:type="spellEnd"/>
    </w:p>
    <w:p w14:paraId="45232CF5" w14:textId="77777777" w:rsidR="00B9704C" w:rsidRDefault="00756B8B" w:rsidP="00B9704C">
      <w:pPr>
        <w:pStyle w:val="Puntoelenco"/>
      </w:pPr>
      <w:r>
        <w:pict w14:anchorId="3EFAE5FF">
          <v:shape id="_x0000_i1028" type="#_x0000_t75" style="width:420.85pt;height:188.55pt">
            <v:imagedata r:id="rId10" o:title="Deployment"/>
          </v:shape>
        </w:pict>
      </w:r>
    </w:p>
    <w:p w14:paraId="71809B87" w14:textId="77777777" w:rsidR="004457E5" w:rsidRDefault="00964768" w:rsidP="004457E5">
      <w:pPr>
        <w:spacing w:before="0" w:after="0"/>
      </w:pPr>
      <w:r>
        <w:t>Le componenti logiche possono essere distribuite in 3 dispositivi diversi:</w:t>
      </w:r>
    </w:p>
    <w:p w14:paraId="6DDB72CA" w14:textId="77777777" w:rsidR="00F2657D" w:rsidRDefault="00964768" w:rsidP="00D96199">
      <w:pPr>
        <w:pStyle w:val="Puntoelenco"/>
        <w:numPr>
          <w:ilvl w:val="0"/>
          <w:numId w:val="15"/>
        </w:numPr>
      </w:pPr>
      <w:proofErr w:type="spellStart"/>
      <w:r w:rsidRPr="00D96199">
        <w:rPr>
          <w:b/>
        </w:rPr>
        <w:t>Database_server</w:t>
      </w:r>
      <w:proofErr w:type="spellEnd"/>
      <w:r w:rsidRPr="00D96199">
        <w:t>:</w:t>
      </w:r>
      <w:r w:rsidR="002D6BB2" w:rsidRPr="00D96199">
        <w:t xml:space="preserve"> sul quale è installato il DBMS </w:t>
      </w:r>
      <w:proofErr w:type="spellStart"/>
      <w:r w:rsidR="002D6BB2" w:rsidRPr="00D96199">
        <w:t>PostgreSQL</w:t>
      </w:r>
      <w:proofErr w:type="spellEnd"/>
      <w:r w:rsidR="002D6BB2" w:rsidRPr="00D96199">
        <w:t xml:space="preserve"> che implementa la componente Database. Si è scelto di mettere questa componente separata dal server, pensando di poterla utilizzare in maniera distribuita</w:t>
      </w:r>
      <w:r w:rsidR="00221734" w:rsidRPr="00D96199">
        <w:t xml:space="preserve"> in modo da non sovraccaricare il </w:t>
      </w:r>
      <w:proofErr w:type="spellStart"/>
      <w:r w:rsidR="00221734" w:rsidRPr="00D96199">
        <w:t>workload</w:t>
      </w:r>
      <w:proofErr w:type="spellEnd"/>
      <w:r w:rsidR="00221734" w:rsidRPr="00D96199">
        <w:t xml:space="preserve"> dei vari componenti, garantendo così un servizio più fruibile.</w:t>
      </w:r>
      <w:r w:rsidR="002D6BB2" w:rsidRPr="00D96199">
        <w:t xml:space="preserve"> </w:t>
      </w:r>
    </w:p>
    <w:p w14:paraId="16CFAD31" w14:textId="77777777" w:rsidR="004457E5" w:rsidRPr="00D96199" w:rsidRDefault="00221734" w:rsidP="00F2657D">
      <w:pPr>
        <w:pStyle w:val="Puntoelenco"/>
        <w:ind w:left="1296" w:firstLine="0"/>
      </w:pPr>
      <w:r w:rsidRPr="00D96199">
        <w:t>I</w:t>
      </w:r>
      <w:r w:rsidR="002D6BB2" w:rsidRPr="00D96199">
        <w:t>n un lavoro futuro</w:t>
      </w:r>
      <w:r w:rsidRPr="00D96199">
        <w:t xml:space="preserve"> è possibile anche</w:t>
      </w:r>
      <w:r w:rsidR="002D6BB2" w:rsidRPr="00D96199">
        <w:t xml:space="preserve"> utilizzare un database di tipo </w:t>
      </w:r>
      <w:proofErr w:type="spellStart"/>
      <w:r w:rsidR="002D6BB2" w:rsidRPr="00D96199">
        <w:t>cloud</w:t>
      </w:r>
      <w:proofErr w:type="spellEnd"/>
      <w:r w:rsidR="002D6BB2" w:rsidRPr="00D96199">
        <w:t xml:space="preserve">. </w:t>
      </w:r>
    </w:p>
    <w:p w14:paraId="3833E361" w14:textId="77777777" w:rsidR="00221734" w:rsidRPr="00D96199" w:rsidRDefault="00221734" w:rsidP="00D96199">
      <w:pPr>
        <w:pStyle w:val="Puntoelenco"/>
        <w:numPr>
          <w:ilvl w:val="0"/>
          <w:numId w:val="15"/>
        </w:numPr>
      </w:pPr>
      <w:proofErr w:type="spellStart"/>
      <w:r w:rsidRPr="00D96199">
        <w:rPr>
          <w:b/>
        </w:rPr>
        <w:t>Web_server</w:t>
      </w:r>
      <w:proofErr w:type="spellEnd"/>
      <w:r w:rsidRPr="00D96199">
        <w:t xml:space="preserve">: la componente centrale sulla quale è </w:t>
      </w:r>
      <w:proofErr w:type="spellStart"/>
      <w:r w:rsidRPr="00D96199">
        <w:t>deployata</w:t>
      </w:r>
      <w:proofErr w:type="spellEnd"/>
      <w:r w:rsidRPr="00D96199">
        <w:t xml:space="preserve"> la parte logica dell’applicazione. Fornisce accesso al database e interfaccia per le richieste del client.</w:t>
      </w:r>
    </w:p>
    <w:p w14:paraId="4C79668E" w14:textId="1618B502" w:rsidR="00F2657D" w:rsidRDefault="00221734" w:rsidP="00E46828">
      <w:pPr>
        <w:pStyle w:val="Puntoelenco"/>
        <w:numPr>
          <w:ilvl w:val="0"/>
          <w:numId w:val="15"/>
        </w:numPr>
      </w:pPr>
      <w:r w:rsidRPr="00D96199">
        <w:rPr>
          <w:b/>
        </w:rPr>
        <w:t>Client</w:t>
      </w:r>
      <w:r w:rsidRPr="00D96199">
        <w:t>: workstation</w:t>
      </w:r>
      <w:r w:rsidR="00756B8B" w:rsidRPr="00D96199">
        <w:t xml:space="preserve"> o </w:t>
      </w:r>
      <w:proofErr w:type="spellStart"/>
      <w:r w:rsidR="00756B8B" w:rsidRPr="00D96199">
        <w:t>device</w:t>
      </w:r>
      <w:proofErr w:type="spellEnd"/>
      <w:r w:rsidR="00756B8B" w:rsidRPr="00D96199">
        <w:t xml:space="preserve"> mobile</w:t>
      </w:r>
      <w:r w:rsidRPr="00D96199">
        <w:t xml:space="preserve"> da cui poter accedere al servizio tramite browser che realizzano </w:t>
      </w:r>
      <w:proofErr w:type="gramStart"/>
      <w:r w:rsidRPr="00D96199">
        <w:t>la client</w:t>
      </w:r>
      <w:proofErr w:type="gramEnd"/>
      <w:r w:rsidRPr="00D96199">
        <w:t xml:space="preserve"> </w:t>
      </w:r>
      <w:proofErr w:type="spellStart"/>
      <w:r w:rsidRPr="00D96199">
        <w:t>application</w:t>
      </w:r>
      <w:proofErr w:type="spellEnd"/>
      <w:r w:rsidRPr="00D96199">
        <w:t>.</w:t>
      </w:r>
    </w:p>
    <w:p w14:paraId="6860253C" w14:textId="77777777" w:rsidR="00F2657D" w:rsidRDefault="00F2657D" w:rsidP="00355281">
      <w:pPr>
        <w:pStyle w:val="Titolo2"/>
        <w:numPr>
          <w:ilvl w:val="0"/>
          <w:numId w:val="0"/>
        </w:numPr>
      </w:pPr>
    </w:p>
    <w:p w14:paraId="4CE4D5A8" w14:textId="77777777" w:rsidR="00E46828" w:rsidRPr="00E46828" w:rsidRDefault="00E46828" w:rsidP="00E46828"/>
    <w:p w14:paraId="4B814BDC" w14:textId="77777777" w:rsidR="002A3DA1" w:rsidRDefault="002A3DA1" w:rsidP="00E46828">
      <w:pPr>
        <w:pStyle w:val="Titolo2"/>
      </w:pPr>
      <w:bookmarkStart w:id="10" w:name="_Toc462608950"/>
      <w:r>
        <w:t>Schema entità relazioni</w:t>
      </w:r>
      <w:bookmarkEnd w:id="10"/>
    </w:p>
    <w:p w14:paraId="3A480154" w14:textId="77777777" w:rsidR="002A3DA1" w:rsidRPr="002A3DA1" w:rsidRDefault="002A3DA1" w:rsidP="002A3DA1"/>
    <w:p w14:paraId="7767B526" w14:textId="77777777" w:rsidR="00D96199" w:rsidRDefault="002A3DA1" w:rsidP="00E46828">
      <w:pPr>
        <w:pStyle w:val="Titolo3"/>
      </w:pPr>
      <w:bookmarkStart w:id="11" w:name="_Toc462608951"/>
      <w:r>
        <w:t>Entità</w:t>
      </w:r>
      <w:bookmarkEnd w:id="11"/>
    </w:p>
    <w:p w14:paraId="609D7780" w14:textId="77777777" w:rsidR="002A3DA1" w:rsidRDefault="00700337" w:rsidP="002A3DA1">
      <w:r>
        <w:pict w14:anchorId="3A563770">
          <v:shape id="_x0000_i1044" type="#_x0000_t75" style="width:494.55pt;height:234pt">
            <v:imagedata r:id="rId11" o:title="/Users/marco/Downloads/Telegram Desktop/photo_2016-09-25_22-58-49.jpg"/>
          </v:shape>
        </w:pict>
      </w:r>
    </w:p>
    <w:p w14:paraId="13FE5DB7" w14:textId="77777777" w:rsidR="002A3DA1" w:rsidRDefault="002A3DA1" w:rsidP="00E46828">
      <w:pPr>
        <w:pStyle w:val="Titolo3"/>
        <w:numPr>
          <w:ilvl w:val="0"/>
          <w:numId w:val="0"/>
        </w:numPr>
      </w:pPr>
    </w:p>
    <w:p w14:paraId="205E04C2" w14:textId="77777777" w:rsidR="002A3DA1" w:rsidRDefault="002A3DA1" w:rsidP="00E46828">
      <w:pPr>
        <w:pStyle w:val="Titolo3"/>
      </w:pPr>
      <w:bookmarkStart w:id="12" w:name="_Toc462608952"/>
      <w:r>
        <w:t>Relazioni</w:t>
      </w:r>
      <w:bookmarkEnd w:id="12"/>
    </w:p>
    <w:p w14:paraId="7C63CBAB" w14:textId="77777777" w:rsidR="002A3DA1" w:rsidRDefault="002A3DA1" w:rsidP="00E46828">
      <w:pPr>
        <w:pStyle w:val="Titolo3"/>
        <w:numPr>
          <w:ilvl w:val="0"/>
          <w:numId w:val="0"/>
        </w:numPr>
      </w:pPr>
    </w:p>
    <w:p w14:paraId="1B896B9D" w14:textId="77777777" w:rsidR="002A3DA1" w:rsidRDefault="002F4EC1" w:rsidP="002A3DA1">
      <w:r>
        <w:pict w14:anchorId="18998853">
          <v:shape id="_x0000_i1029" type="#_x0000_t75" style="width:494.55pt;height:162pt">
            <v:imagedata r:id="rId12" o:title="relazioni"/>
          </v:shape>
        </w:pict>
      </w:r>
    </w:p>
    <w:p w14:paraId="01F22FB2" w14:textId="77777777" w:rsidR="002A3DA1" w:rsidRDefault="002A3DA1" w:rsidP="002A3DA1"/>
    <w:p w14:paraId="2D02E8BA" w14:textId="77777777" w:rsidR="002A3DA1" w:rsidRDefault="002A3DA1" w:rsidP="002A3DA1"/>
    <w:p w14:paraId="63A6FC63" w14:textId="77777777" w:rsidR="002A3DA1" w:rsidRDefault="002A3DA1" w:rsidP="00E46828">
      <w:pPr>
        <w:pStyle w:val="Titolo3"/>
      </w:pPr>
      <w:bookmarkStart w:id="13" w:name="_Toc462608953"/>
      <w:r>
        <w:t>Diagramma ER</w:t>
      </w:r>
      <w:bookmarkEnd w:id="13"/>
    </w:p>
    <w:p w14:paraId="182D537C" w14:textId="77777777" w:rsidR="002A3DA1" w:rsidRPr="002A3DA1" w:rsidRDefault="002A3DA1" w:rsidP="002A3DA1">
      <w:r>
        <w:pict w14:anchorId="550F9A50">
          <v:shape id="_x0000_i1030" type="#_x0000_t75" style="width:493.7pt;height:352.3pt">
            <v:imagedata r:id="rId13" o:title="ER-1"/>
          </v:shape>
        </w:pict>
      </w:r>
    </w:p>
    <w:p w14:paraId="1DE876A5" w14:textId="77777777" w:rsidR="004457E5" w:rsidRDefault="00756B8B" w:rsidP="00E46828">
      <w:pPr>
        <w:pStyle w:val="Titolo2"/>
      </w:pPr>
      <w:bookmarkStart w:id="14" w:name="_Toc462608954"/>
      <w:r>
        <w:t>Design decisions</w:t>
      </w:r>
      <w:bookmarkEnd w:id="14"/>
    </w:p>
    <w:p w14:paraId="7A1C4D10" w14:textId="77777777" w:rsidR="00D96199" w:rsidRDefault="00D96199" w:rsidP="00D96199">
      <w:r w:rsidRPr="00D96199">
        <w:t>Nell’ambito del progetto</w:t>
      </w:r>
      <w:r w:rsidR="00F2657D">
        <w:t>,</w:t>
      </w:r>
      <w:r w:rsidRPr="00D96199">
        <w:t xml:space="preserve"> tre sono state le scelte di design principali sulle quali il team si è soffermato: implementazione dell’interfaccia grafica, </w:t>
      </w:r>
      <w:proofErr w:type="spellStart"/>
      <w:r w:rsidRPr="00D96199">
        <w:t>template</w:t>
      </w:r>
      <w:proofErr w:type="spellEnd"/>
      <w:r w:rsidRPr="00D96199">
        <w:t xml:space="preserve"> </w:t>
      </w:r>
      <w:proofErr w:type="spellStart"/>
      <w:r w:rsidRPr="00D96199">
        <w:t>engine</w:t>
      </w:r>
      <w:proofErr w:type="spellEnd"/>
      <w:r w:rsidRPr="00D96199">
        <w:t xml:space="preserve"> ed editor TEI. Di seguito segue una descrizione schematica del processo di decisione. Negli schemi</w:t>
      </w:r>
      <w:r w:rsidR="000A57FA">
        <w:t>,</w:t>
      </w:r>
      <w:r w:rsidRPr="00D96199">
        <w:t xml:space="preserve"> </w:t>
      </w:r>
      <w:proofErr w:type="gramStart"/>
      <w:r w:rsidRPr="00D96199">
        <w:t>il box</w:t>
      </w:r>
      <w:proofErr w:type="gramEnd"/>
      <w:r w:rsidRPr="00D96199">
        <w:t xml:space="preserve"> a sinistra rappresenta la domanda di design, i box centrali rappresentano le opzioni individuate ed i box a destra rappresentano i criteri di</w:t>
      </w:r>
      <w:r w:rsidR="000A57FA">
        <w:t xml:space="preserve"> valutazione adottati. C</w:t>
      </w:r>
      <w:r w:rsidRPr="00D96199">
        <w:t xml:space="preserve">on il colore verde viene evidenziato </w:t>
      </w:r>
      <w:proofErr w:type="gramStart"/>
      <w:r w:rsidRPr="00D96199">
        <w:t>il box</w:t>
      </w:r>
      <w:proofErr w:type="gramEnd"/>
      <w:r w:rsidRPr="00D96199">
        <w:t xml:space="preserve"> dell’opzione scelta.</w:t>
      </w:r>
    </w:p>
    <w:p w14:paraId="2AC556B3" w14:textId="77777777" w:rsidR="008152D9" w:rsidRPr="00D96199" w:rsidRDefault="008152D9" w:rsidP="00D96199">
      <w:r w:rsidRPr="008152D9">
        <w:t xml:space="preserve">Inoltre, le frecce indicano come il criterio venga soddisfatto dall’opzione da cui la freccia parte: freccia piena -&gt; soddisfatto pienamente, freccia tratteggiata -&gt; soddisfatto parzialmente, nessuna freccia -&gt; non </w:t>
      </w:r>
      <w:proofErr w:type="spellStart"/>
      <w:r w:rsidRPr="008152D9">
        <w:t>soddisatto</w:t>
      </w:r>
      <w:proofErr w:type="spellEnd"/>
    </w:p>
    <w:p w14:paraId="6F9BDC7A" w14:textId="77777777" w:rsidR="00B9704C" w:rsidRDefault="00B9704C" w:rsidP="00B9704C">
      <w:pPr>
        <w:numPr>
          <w:ilvl w:val="0"/>
          <w:numId w:val="9"/>
        </w:numPr>
        <w:spacing w:before="0" w:after="0"/>
      </w:pPr>
      <w:r>
        <w:t>Per quanto riguarda la scelta su “Come implementare</w:t>
      </w:r>
      <w:r w:rsidR="000A57FA">
        <w:t xml:space="preserve"> l’interfaccia grafica”, è stato</w:t>
      </w:r>
      <w:r>
        <w:t xml:space="preserve"> considerato</w:t>
      </w:r>
      <w:r w:rsidR="00D96199">
        <w:t xml:space="preserve"> il fatto che in</w:t>
      </w:r>
      <w:r>
        <w:t xml:space="preserve"> un’applicazione web based non è necessario installare alcun software sul client, differentemente dall’interfaccia swing, rendendo l’utilizzo del sistema immediato a tutti. </w:t>
      </w:r>
    </w:p>
    <w:p w14:paraId="49663127" w14:textId="77777777" w:rsidR="00B9704C" w:rsidRDefault="00B9704C" w:rsidP="00B9704C">
      <w:pPr>
        <w:ind w:left="720"/>
      </w:pPr>
      <w:r>
        <w:t>Inoltre</w:t>
      </w:r>
      <w:r w:rsidR="000A57FA">
        <w:t>,</w:t>
      </w:r>
      <w:r>
        <w:t xml:space="preserve"> un’applicaz</w:t>
      </w:r>
      <w:r w:rsidR="00D96199">
        <w:t>ione web rientra fra l’expertis</w:t>
      </w:r>
      <w:r>
        <w:t>e del team, è multipiattaforma e ci permette di applicare pattern ben noti nelle applicazioni web.</w:t>
      </w:r>
    </w:p>
    <w:p w14:paraId="70787052" w14:textId="77777777" w:rsidR="00F34436" w:rsidRDefault="00F34436" w:rsidP="00764B16">
      <w:pPr>
        <w:ind w:left="720"/>
        <w:jc w:val="center"/>
      </w:pPr>
    </w:p>
    <w:p w14:paraId="5779DABF" w14:textId="77777777" w:rsidR="00293DB2" w:rsidRDefault="003B3B82" w:rsidP="00764B16">
      <w:pPr>
        <w:ind w:left="720"/>
        <w:jc w:val="center"/>
      </w:pPr>
      <w:r>
        <w:pict w14:anchorId="529FD7D0">
          <v:shape id="_x0000_i1031" type="#_x0000_t75" style="width:322.3pt;height:213.45pt">
            <v:imagedata r:id="rId14" o:title="Diagramma1"/>
          </v:shape>
        </w:pict>
      </w:r>
    </w:p>
    <w:p w14:paraId="78C9AD05" w14:textId="77777777" w:rsidR="00481155" w:rsidRDefault="00481155" w:rsidP="0010200C">
      <w:pPr>
        <w:numPr>
          <w:ilvl w:val="0"/>
          <w:numId w:val="9"/>
        </w:numPr>
      </w:pPr>
      <w:r>
        <w:t xml:space="preserve">Fra le varie opzioni per quanto riguarda “Quale </w:t>
      </w:r>
      <w:proofErr w:type="spellStart"/>
      <w:r>
        <w:t>template</w:t>
      </w:r>
      <w:proofErr w:type="spellEnd"/>
      <w:r>
        <w:t xml:space="preserve"> </w:t>
      </w:r>
      <w:proofErr w:type="spellStart"/>
      <w:r>
        <w:t>engine</w:t>
      </w:r>
      <w:proofErr w:type="spellEnd"/>
      <w:r>
        <w:t xml:space="preserve"> utilizzare?”, la scelta ricadeva in particolare tra </w:t>
      </w:r>
      <w:proofErr w:type="spellStart"/>
      <w:r>
        <w:t>Freemarker</w:t>
      </w:r>
      <w:proofErr w:type="spellEnd"/>
      <w:r>
        <w:t xml:space="preserve"> e JSP. Il criterio che ha </w:t>
      </w:r>
      <w:r w:rsidR="008152D9">
        <w:t>determinato</w:t>
      </w:r>
      <w:r>
        <w:t xml:space="preserve"> l</w:t>
      </w:r>
      <w:r w:rsidR="008152D9">
        <w:t>a scelta di</w:t>
      </w:r>
      <w:r>
        <w:t xml:space="preserve"> </w:t>
      </w:r>
      <w:proofErr w:type="spellStart"/>
      <w:r>
        <w:t>freemarker</w:t>
      </w:r>
      <w:proofErr w:type="spellEnd"/>
      <w:r>
        <w:t xml:space="preserve"> è il fatto che questo </w:t>
      </w:r>
      <w:proofErr w:type="spellStart"/>
      <w:r>
        <w:t>tool</w:t>
      </w:r>
      <w:proofErr w:type="spellEnd"/>
      <w:r>
        <w:t xml:space="preserve"> risulta già famigliare al team di sviluppo. </w:t>
      </w:r>
    </w:p>
    <w:p w14:paraId="6BFF9EA3" w14:textId="77777777" w:rsidR="00293DB2" w:rsidRDefault="007F6056" w:rsidP="007F6056">
      <w:pPr>
        <w:ind w:left="720"/>
        <w:jc w:val="center"/>
      </w:pPr>
      <w:r>
        <w:pict w14:anchorId="59271DDA">
          <v:shape id="_x0000_i1032" type="#_x0000_t75" style="width:385.7pt;height:178.3pt">
            <v:imagedata r:id="rId15" o:title="Diagramma2"/>
          </v:shape>
        </w:pict>
      </w:r>
    </w:p>
    <w:p w14:paraId="4875BCF0" w14:textId="77777777" w:rsidR="00B9704C" w:rsidRDefault="00B9704C" w:rsidP="00764B16">
      <w:pPr>
        <w:ind w:left="720"/>
        <w:jc w:val="center"/>
      </w:pPr>
    </w:p>
    <w:p w14:paraId="67DE286A" w14:textId="77777777" w:rsidR="007F6056" w:rsidRDefault="007F6056" w:rsidP="00764B16">
      <w:pPr>
        <w:ind w:left="720"/>
        <w:jc w:val="center"/>
      </w:pPr>
    </w:p>
    <w:p w14:paraId="50C1538E" w14:textId="77777777" w:rsidR="007F6056" w:rsidRDefault="007F6056" w:rsidP="00764B16">
      <w:pPr>
        <w:ind w:left="720"/>
        <w:jc w:val="center"/>
      </w:pPr>
    </w:p>
    <w:p w14:paraId="23AF61C1" w14:textId="77777777" w:rsidR="008152D9" w:rsidRDefault="007F0729" w:rsidP="00293DB2">
      <w:pPr>
        <w:numPr>
          <w:ilvl w:val="0"/>
          <w:numId w:val="9"/>
        </w:numPr>
        <w:spacing w:before="0" w:after="0" w:line="240" w:lineRule="auto"/>
      </w:pPr>
      <w:r>
        <w:t xml:space="preserve">Per quanto riguarda la scelta su </w:t>
      </w:r>
      <w:r w:rsidR="008152D9">
        <w:t>“</w:t>
      </w:r>
      <w:r>
        <w:t>quale editor TEI utilizzare</w:t>
      </w:r>
      <w:r w:rsidR="008152D9">
        <w:t>”</w:t>
      </w:r>
      <w:r>
        <w:t xml:space="preserve">, si è preso in considerazione il fatto che possa essere facilmente integrabile all’interno del browser (importando una libreria </w:t>
      </w:r>
      <w:proofErr w:type="spellStart"/>
      <w:r>
        <w:t>javascript</w:t>
      </w:r>
      <w:proofErr w:type="spellEnd"/>
      <w:r>
        <w:t>) e la completezza</w:t>
      </w:r>
      <w:r w:rsidR="008152D9">
        <w:t xml:space="preserve"> del supporto</w:t>
      </w:r>
      <w:r>
        <w:t xml:space="preserve"> dell’editor rispetto allo standard TEI</w:t>
      </w:r>
      <w:r w:rsidR="008152D9">
        <w:t>.</w:t>
      </w:r>
    </w:p>
    <w:p w14:paraId="1A45E38F" w14:textId="77777777" w:rsidR="008152D9" w:rsidRDefault="008152D9" w:rsidP="0010200C">
      <w:pPr>
        <w:pStyle w:val="Puntoelenco"/>
        <w:ind w:left="0" w:firstLine="0"/>
        <w:jc w:val="center"/>
      </w:pPr>
    </w:p>
    <w:p w14:paraId="0637B281" w14:textId="77777777" w:rsidR="00D27C17" w:rsidRDefault="007F6056" w:rsidP="0010200C">
      <w:pPr>
        <w:pStyle w:val="Puntoelenco"/>
        <w:ind w:left="0" w:firstLine="0"/>
        <w:jc w:val="center"/>
      </w:pPr>
      <w:r>
        <w:pict w14:anchorId="4CB1257D">
          <v:shape id="_x0000_i1033" type="#_x0000_t75" style="width:387.45pt;height:221.15pt">
            <v:imagedata r:id="rId16" o:title="Diagramma3"/>
          </v:shape>
        </w:pict>
      </w:r>
    </w:p>
    <w:p w14:paraId="21C7B244" w14:textId="77777777" w:rsidR="00CD3FCB" w:rsidRDefault="00ED6187" w:rsidP="00E46828">
      <w:pPr>
        <w:pStyle w:val="Titolo2"/>
      </w:pPr>
      <w:bookmarkStart w:id="15" w:name="_Toc462608955"/>
      <w:r>
        <w:t>P</w:t>
      </w:r>
      <w:r w:rsidR="00CD3FCB">
        <w:t>roblemi noti</w:t>
      </w:r>
      <w:bookmarkEnd w:id="15"/>
    </w:p>
    <w:p w14:paraId="050EA569" w14:textId="77777777" w:rsidR="00CD3FCB" w:rsidRDefault="00CD3FCB" w:rsidP="00CD3FCB">
      <w:r>
        <w:t xml:space="preserve">Nella fase implementativa si sono trovate grosse difficoltà nell’integrare gli editor TEI considerati nelle decisioni, nella nostra applicazione. </w:t>
      </w:r>
    </w:p>
    <w:p w14:paraId="1DEC644B" w14:textId="77777777" w:rsidR="00CD3FCB" w:rsidRDefault="00CD3FCB" w:rsidP="00CD3FCB">
      <w:r>
        <w:t>Il team ha</w:t>
      </w:r>
      <w:r w:rsidR="003B535D">
        <w:t xml:space="preserve"> dunque</w:t>
      </w:r>
      <w:r>
        <w:t xml:space="preserve"> valutato un quarto editor (TEA)</w:t>
      </w:r>
      <w:r w:rsidR="003B535D">
        <w:t>,</w:t>
      </w:r>
      <w:r>
        <w:t xml:space="preserve"> contattando personalmente anche gli sviluppatori per riuscire nell’intento di avere un editor nell’applicazione. Tuttavia, il progetto TEA è ancor</w:t>
      </w:r>
      <w:r w:rsidR="0052076A">
        <w:t xml:space="preserve">a in una fase di sviluppo e non ancora pronto per l’utilizzo all’interno di un’applicazione con TEI. </w:t>
      </w:r>
    </w:p>
    <w:p w14:paraId="10D05F1A" w14:textId="77777777" w:rsidR="003B535D" w:rsidRDefault="003B535D" w:rsidP="00CD3FCB">
      <w:r>
        <w:t xml:space="preserve">Si è quindi scelto di implementare un </w:t>
      </w:r>
      <w:proofErr w:type="spellStart"/>
      <w:r>
        <w:t>parser</w:t>
      </w:r>
      <w:proofErr w:type="spellEnd"/>
      <w:r>
        <w:t xml:space="preserve"> TEI in grado di riconoscere i </w:t>
      </w:r>
      <w:proofErr w:type="spellStart"/>
      <w:r>
        <w:t>tag</w:t>
      </w:r>
      <w:proofErr w:type="spellEnd"/>
      <w:r>
        <w:t xml:space="preserve"> dello standard e un’area di testo per l’immissione del contenuto.</w:t>
      </w:r>
    </w:p>
    <w:p w14:paraId="24DD115C" w14:textId="77777777" w:rsidR="003B535D" w:rsidRDefault="003B535D" w:rsidP="00CD3FCB"/>
    <w:p w14:paraId="4FEFB0A4" w14:textId="77777777" w:rsidR="003B535D" w:rsidRDefault="003B535D" w:rsidP="00CD3FCB"/>
    <w:p w14:paraId="39586297" w14:textId="77777777" w:rsidR="0052076A" w:rsidRDefault="0052076A" w:rsidP="00CD3FCB"/>
    <w:p w14:paraId="0ECAFA9F" w14:textId="77777777" w:rsidR="00D27C17" w:rsidRDefault="00D27C17" w:rsidP="00E46828">
      <w:pPr>
        <w:pStyle w:val="Titolo2"/>
      </w:pPr>
      <w:bookmarkStart w:id="16" w:name="_Toc462608956"/>
      <w:r>
        <w:t>Design patterns</w:t>
      </w:r>
      <w:bookmarkEnd w:id="16"/>
    </w:p>
    <w:p w14:paraId="1BFD6F58" w14:textId="77777777" w:rsidR="00D27C17" w:rsidRDefault="00D27C17" w:rsidP="00D27C17">
      <w:pPr>
        <w:pStyle w:val="Puntoelenco"/>
        <w:ind w:left="0" w:firstLine="0"/>
        <w:jc w:val="center"/>
      </w:pPr>
    </w:p>
    <w:p w14:paraId="64A544AE" w14:textId="77777777" w:rsidR="00D27C17" w:rsidRDefault="00D27C17" w:rsidP="00D27C17">
      <w:pPr>
        <w:pStyle w:val="Puntoelenco"/>
        <w:ind w:left="0" w:firstLine="0"/>
      </w:pPr>
      <w:r>
        <w:t>L’architettura adottata è un’architettura 3-tier classica con il livello di presentazione, di logica applicativa e di accesso ai dati. Per realizzarla sono stati adottati i design pattern MVC e DAO.</w:t>
      </w:r>
    </w:p>
    <w:p w14:paraId="3348AC84" w14:textId="77777777" w:rsidR="00D27C17" w:rsidRDefault="00D27C17" w:rsidP="00D27C17">
      <w:pPr>
        <w:pStyle w:val="Puntoelenco"/>
        <w:ind w:left="0" w:firstLine="0"/>
        <w:jc w:val="center"/>
      </w:pPr>
      <w:r>
        <w:pict w14:anchorId="42F7F876">
          <v:shape id="_x0000_i1034" type="#_x0000_t75" style="width:176.55pt;height:181.7pt">
            <v:imagedata r:id="rId17" o:title=""/>
          </v:shape>
        </w:pict>
      </w:r>
    </w:p>
    <w:p w14:paraId="060F0D9D" w14:textId="77777777" w:rsidR="00D27C17" w:rsidRDefault="00D27C17" w:rsidP="00D27C17">
      <w:pPr>
        <w:pStyle w:val="Puntoelenco"/>
        <w:ind w:left="0" w:firstLine="0"/>
        <w:jc w:val="center"/>
      </w:pPr>
    </w:p>
    <w:p w14:paraId="0A89E25B" w14:textId="77777777" w:rsidR="00D27C17" w:rsidRDefault="00D27C17" w:rsidP="00E46828">
      <w:pPr>
        <w:pStyle w:val="Titolo3"/>
      </w:pPr>
      <w:bookmarkStart w:id="17" w:name="_Toc462608957"/>
      <w:r>
        <w:t>Model-</w:t>
      </w:r>
      <w:proofErr w:type="spellStart"/>
      <w:r>
        <w:t>View</w:t>
      </w:r>
      <w:proofErr w:type="spellEnd"/>
      <w:r>
        <w:t>-Controller</w:t>
      </w:r>
      <w:bookmarkEnd w:id="17"/>
    </w:p>
    <w:p w14:paraId="66BD77E0" w14:textId="77777777" w:rsidR="00D27C17" w:rsidRDefault="00D27C17" w:rsidP="00D27C17">
      <w:pPr>
        <w:pStyle w:val="Puntoelenco"/>
        <w:ind w:left="0" w:firstLine="0"/>
      </w:pPr>
    </w:p>
    <w:p w14:paraId="0DACBCC5" w14:textId="77777777" w:rsidR="00D27C17" w:rsidRDefault="00D27C17" w:rsidP="00D27C17">
      <w:pPr>
        <w:pStyle w:val="Puntoelenco"/>
        <w:ind w:left="0" w:firstLine="0"/>
      </w:pPr>
      <w:r>
        <w:t xml:space="preserve">Il pattern MVC ci permette di organizzare in modo snello ed adattabile il livello di presentazione andando a definire una parte MODEL che si occupa solo della gestione dei dati del dominio, una parte VIEW che viene implementata dalle pagine web e definisce diverse rappresentazioni di output di informazioni ed infine una parte CONTROLLER che accetta input e li converte in comandi per il MODEL e/o per la VISTA. </w:t>
      </w:r>
    </w:p>
    <w:p w14:paraId="36D296BA" w14:textId="77777777" w:rsidR="00D27C17" w:rsidRDefault="00D27C17" w:rsidP="00D27C17">
      <w:pPr>
        <w:pStyle w:val="Puntoelenco"/>
        <w:ind w:left="0" w:firstLine="0"/>
      </w:pPr>
    </w:p>
    <w:p w14:paraId="47ED2A26" w14:textId="77777777" w:rsidR="00D27C17" w:rsidRDefault="00D27C17" w:rsidP="00D27C17">
      <w:pPr>
        <w:pStyle w:val="Puntoelenco"/>
        <w:ind w:left="0" w:firstLine="0"/>
        <w:jc w:val="center"/>
      </w:pPr>
      <w:r>
        <w:pict w14:anchorId="3E03AEB8">
          <v:shape id="_x0000_i1035" type="#_x0000_t75" style="width:405.45pt;height:324pt">
            <v:imagedata r:id="rId18" o:title=""/>
          </v:shape>
        </w:pict>
      </w:r>
    </w:p>
    <w:p w14:paraId="7076BFB4" w14:textId="77777777" w:rsidR="00D27C17" w:rsidRDefault="00D27C17" w:rsidP="00D27C17">
      <w:pPr>
        <w:pStyle w:val="Puntoelenco"/>
        <w:ind w:left="0" w:firstLine="0"/>
      </w:pPr>
    </w:p>
    <w:p w14:paraId="16A55CAC" w14:textId="77777777" w:rsidR="00D27C17" w:rsidRDefault="00D27C17" w:rsidP="00E46828">
      <w:pPr>
        <w:pStyle w:val="Titolo3"/>
      </w:pPr>
      <w:bookmarkStart w:id="18" w:name="_Toc462608958"/>
      <w:r>
        <w:t>Data-Access-Object</w:t>
      </w:r>
      <w:bookmarkEnd w:id="18"/>
    </w:p>
    <w:p w14:paraId="60E0E4C2" w14:textId="77777777" w:rsidR="00D27C17" w:rsidRDefault="00D27C17" w:rsidP="00D27C17">
      <w:pPr>
        <w:pStyle w:val="Puntoelenco"/>
        <w:ind w:left="0" w:firstLine="0"/>
      </w:pPr>
    </w:p>
    <w:p w14:paraId="2EB4E21C" w14:textId="77777777" w:rsidR="00D27C17" w:rsidRDefault="00D27C17" w:rsidP="00D27C17">
      <w:pPr>
        <w:pStyle w:val="Puntoelenco"/>
        <w:ind w:left="0" w:firstLine="0"/>
      </w:pPr>
      <w:r>
        <w:t xml:space="preserve">Per la gestione della persistenza dei dati si è invece adottato il pattern Data-Access-Object che fa parte dei </w:t>
      </w:r>
      <w:r w:rsidRPr="006E7BCB">
        <w:t xml:space="preserve">Core J2EE </w:t>
      </w:r>
      <w:proofErr w:type="spellStart"/>
      <w:r w:rsidRPr="006E7BCB">
        <w:t>Patterns</w:t>
      </w:r>
      <w:proofErr w:type="spellEnd"/>
      <w:r>
        <w:t xml:space="preserve">. Questo pattern fornisce operazioni sui dati senza esporre dettagli della base di dati mappando chiamate dell’applicazione al livello di persistenza. Questo ci permette di realizzare l’information </w:t>
      </w:r>
      <w:proofErr w:type="spellStart"/>
      <w:r>
        <w:t>hiding</w:t>
      </w:r>
      <w:proofErr w:type="spellEnd"/>
      <w:r>
        <w:t xml:space="preserve"> dei dettagli della memorizzazione dei dati. Infatti, con l’introduzione dell’interfaccia DAO, i cambiamenti alla logica di business potranno fare comunque affidamento sulla stessa interfaccia DAO, mentre cambiamenti alla logica di persistenza non coinvolgeranno i client dell’interfaccia se questa rimarrà correttamente implementata.</w:t>
      </w:r>
    </w:p>
    <w:p w14:paraId="6C531AC5" w14:textId="77777777" w:rsidR="00D27C17" w:rsidRPr="006E7BCB" w:rsidRDefault="00D27C17" w:rsidP="00D27C17">
      <w:pPr>
        <w:pStyle w:val="Puntoelenco"/>
        <w:ind w:left="0" w:firstLine="0"/>
        <w:rPr>
          <w:u w:val="single"/>
        </w:rPr>
      </w:pPr>
      <w:r>
        <w:t>Nello schema seguente una sintesi del processo di accesso ai dati tramite DAO.</w:t>
      </w:r>
    </w:p>
    <w:p w14:paraId="4B36E629" w14:textId="77777777" w:rsidR="00D27C17" w:rsidRDefault="00D27C17" w:rsidP="00D27C17">
      <w:pPr>
        <w:pStyle w:val="Puntoelenco"/>
        <w:ind w:left="0" w:firstLine="0"/>
        <w:jc w:val="center"/>
      </w:pPr>
      <w:r>
        <w:pict w14:anchorId="2E52993E">
          <v:shape id="_x0000_i1036" type="#_x0000_t75" style="width:216.85pt;height:232.3pt">
            <v:imagedata r:id="rId19" o:title=""/>
          </v:shape>
        </w:pict>
      </w:r>
    </w:p>
    <w:p w14:paraId="142890A2" w14:textId="77777777" w:rsidR="00D27C17" w:rsidRDefault="00D27C17" w:rsidP="00D27C17">
      <w:pPr>
        <w:pStyle w:val="Puntoelenco"/>
        <w:ind w:left="0" w:firstLine="0"/>
      </w:pPr>
    </w:p>
    <w:p w14:paraId="7341533E" w14:textId="77777777" w:rsidR="00700337" w:rsidRPr="00ED6187" w:rsidRDefault="00D27C17" w:rsidP="00ED6187">
      <w:pPr>
        <w:pStyle w:val="Puntoelenco"/>
        <w:ind w:left="0" w:firstLine="0"/>
      </w:pPr>
      <w:r>
        <w:t xml:space="preserve">Il </w:t>
      </w:r>
      <w:proofErr w:type="spellStart"/>
      <w:r>
        <w:t>BusinessObject</w:t>
      </w:r>
      <w:proofErr w:type="spellEnd"/>
      <w:r>
        <w:t xml:space="preserve"> rappresenta il client che richiede accesso al database per memorizzare e ottenere dati. Il </w:t>
      </w:r>
      <w:proofErr w:type="spellStart"/>
      <w:r>
        <w:t>DataAccessObject</w:t>
      </w:r>
      <w:proofErr w:type="spellEnd"/>
      <w:r>
        <w:t xml:space="preserve"> astrae l’implementazione </w:t>
      </w:r>
      <w:r>
        <w:tab/>
        <w:t xml:space="preserve">dell’accesso ai dati per garantire accesso trasparente dal </w:t>
      </w:r>
      <w:proofErr w:type="spellStart"/>
      <w:r>
        <w:t>BusinessObject</w:t>
      </w:r>
      <w:proofErr w:type="spellEnd"/>
      <w:r>
        <w:t xml:space="preserve">. </w:t>
      </w:r>
      <w:proofErr w:type="spellStart"/>
      <w:r>
        <w:t>DataSource</w:t>
      </w:r>
      <w:proofErr w:type="spellEnd"/>
      <w:r>
        <w:t xml:space="preserve"> rappresenta il database o altra forma di sorgente dati (e.g. file </w:t>
      </w:r>
      <w:proofErr w:type="spellStart"/>
      <w:r>
        <w:t>system</w:t>
      </w:r>
      <w:proofErr w:type="spellEnd"/>
      <w:r>
        <w:t xml:space="preserve">, XML </w:t>
      </w:r>
      <w:proofErr w:type="spellStart"/>
      <w:r>
        <w:t>repository</w:t>
      </w:r>
      <w:proofErr w:type="spellEnd"/>
      <w:r>
        <w:t xml:space="preserve">). Il </w:t>
      </w:r>
      <w:proofErr w:type="spellStart"/>
      <w:r>
        <w:t>TransferObject</w:t>
      </w:r>
      <w:proofErr w:type="spellEnd"/>
      <w:r>
        <w:t xml:space="preserve"> rappresenta un oggetto usato come contenitore di dati. Esso viene usato dal </w:t>
      </w:r>
      <w:proofErr w:type="spellStart"/>
      <w:r>
        <w:t>DataAccessObject</w:t>
      </w:r>
      <w:proofErr w:type="spellEnd"/>
      <w:r>
        <w:t xml:space="preserve"> per ritornare dati al client o per aggiornare dati nel </w:t>
      </w:r>
      <w:proofErr w:type="spellStart"/>
      <w:r>
        <w:t>DataSource</w:t>
      </w:r>
      <w:proofErr w:type="spellEnd"/>
      <w:r>
        <w:t>.</w:t>
      </w:r>
    </w:p>
    <w:p w14:paraId="2C235ACD" w14:textId="77777777" w:rsidR="00700337" w:rsidRDefault="00ED6187" w:rsidP="00E46828">
      <w:pPr>
        <w:pStyle w:val="Titolo1"/>
      </w:pPr>
      <w:bookmarkStart w:id="19" w:name="_Toc462608959"/>
      <w:r>
        <w:t>Software design</w:t>
      </w:r>
      <w:bookmarkEnd w:id="19"/>
    </w:p>
    <w:p w14:paraId="635F25E4" w14:textId="77777777" w:rsidR="00700337" w:rsidRPr="0064165F" w:rsidRDefault="00700337" w:rsidP="00E46828">
      <w:pPr>
        <w:pStyle w:val="Titolo2"/>
        <w:rPr>
          <w:noProof/>
          <w:lang w:eastAsia="en-GB"/>
        </w:rPr>
      </w:pPr>
      <w:bookmarkStart w:id="20" w:name="_Toc462608960"/>
      <w:r w:rsidRPr="0064165F">
        <w:rPr>
          <w:noProof/>
          <w:lang w:eastAsia="en-GB"/>
        </w:rPr>
        <w:t>C</w:t>
      </w:r>
      <w:r w:rsidR="00ED6187">
        <w:rPr>
          <w:noProof/>
          <w:lang w:eastAsia="en-GB"/>
        </w:rPr>
        <w:t>lass diagram</w:t>
      </w:r>
      <w:bookmarkEnd w:id="20"/>
    </w:p>
    <w:p w14:paraId="543D773D" w14:textId="77777777" w:rsidR="00700337" w:rsidRPr="0064165F" w:rsidRDefault="00700337" w:rsidP="00E46828">
      <w:pPr>
        <w:pStyle w:val="Titolo3"/>
        <w:rPr>
          <w:noProof/>
          <w:lang w:eastAsia="en-GB"/>
        </w:rPr>
      </w:pPr>
      <w:bookmarkStart w:id="21" w:name="_Toc462608961"/>
      <w:r w:rsidRPr="0064165F">
        <w:rPr>
          <w:noProof/>
          <w:lang w:eastAsia="en-GB"/>
        </w:rPr>
        <w:t>Package Controller</w:t>
      </w:r>
      <w:bookmarkEnd w:id="21"/>
    </w:p>
    <w:p w14:paraId="55145013" w14:textId="77777777" w:rsidR="00700337" w:rsidRDefault="00700337" w:rsidP="00700337">
      <w:pPr>
        <w:rPr>
          <w:noProof/>
          <w:lang w:eastAsia="en-GB"/>
        </w:rPr>
      </w:pPr>
      <w:r w:rsidRPr="00633612">
        <w:rPr>
          <w:noProof/>
          <w:lang w:eastAsia="en-GB"/>
        </w:rPr>
        <w:t xml:space="preserve">Questo package rappresenta la componente Controller del pattern MVC. </w:t>
      </w:r>
      <w:r>
        <w:rPr>
          <w:noProof/>
          <w:lang w:eastAsia="en-GB"/>
        </w:rPr>
        <w:t>Esso contiene infatti tutte le Servlet, ovvero il codice che può essere direttamente chiamato dal browser, che eseguono le funzionalità di business dell’applicazione.</w:t>
      </w:r>
    </w:p>
    <w:p w14:paraId="0750DED8" w14:textId="77777777" w:rsidR="00700337" w:rsidRDefault="00700337" w:rsidP="00700337">
      <w:pPr>
        <w:rPr>
          <w:noProof/>
          <w:lang w:eastAsia="en-GB"/>
        </w:rPr>
      </w:pPr>
      <w:r>
        <w:rPr>
          <w:noProof/>
          <w:lang w:eastAsia="en-GB"/>
        </w:rPr>
        <w:t xml:space="preserve">La classe principale è la classe astratta </w:t>
      </w:r>
      <w:r w:rsidRPr="005472F0">
        <w:rPr>
          <w:b/>
          <w:noProof/>
          <w:lang w:eastAsia="en-GB"/>
        </w:rPr>
        <w:t>BibliotecaBaseController</w:t>
      </w:r>
      <w:r>
        <w:rPr>
          <w:noProof/>
          <w:lang w:eastAsia="en-GB"/>
        </w:rPr>
        <w:t xml:space="preserve">, che viene estesa da tutte le servlet che abbiano la necessità di accedere alla base di dati. Infatti, tale classe oltre ad estendere la classe HttpServlet del core JEE ed implementarne alcuni metodi ereditati fondamentali (doGet, doPost), possiede la reference alla risorsa di tipo database definita nel deployment descriptor dell’applicazione ed effettua l’inizializzazione della connessione al database rendendola disponibile come attributo della HttpServletRequest alle classi che la estendono. Essa definisce inoltre un metodo standard per la renderizzazione di una pagina di errore ed anche un metodo per la generazione automatica della pagina di risposta. Il metodo </w:t>
      </w:r>
      <w:r w:rsidRPr="005472F0">
        <w:rPr>
          <w:i/>
          <w:noProof/>
          <w:lang w:eastAsia="en-GB"/>
        </w:rPr>
        <w:t>processRequest</w:t>
      </w:r>
      <w:r>
        <w:rPr>
          <w:noProof/>
          <w:lang w:eastAsia="en-GB"/>
        </w:rPr>
        <w:t xml:space="preserve"> è astratto e viene ridefinito dalle classi figlie come punto di accesso per iniziare la computazione specifica.</w:t>
      </w:r>
    </w:p>
    <w:p w14:paraId="4481B433" w14:textId="77777777" w:rsidR="00700337" w:rsidRDefault="00700337" w:rsidP="00700337">
      <w:pPr>
        <w:rPr>
          <w:noProof/>
          <w:lang w:eastAsia="en-GB"/>
        </w:rPr>
      </w:pPr>
      <w:r>
        <w:rPr>
          <w:noProof/>
          <w:lang w:eastAsia="en-GB"/>
        </w:rPr>
        <w:t xml:space="preserve">La classe </w:t>
      </w:r>
      <w:r w:rsidRPr="005472F0">
        <w:rPr>
          <w:b/>
          <w:noProof/>
          <w:lang w:eastAsia="en-GB"/>
        </w:rPr>
        <w:t>Logout</w:t>
      </w:r>
      <w:r>
        <w:rPr>
          <w:noProof/>
          <w:lang w:eastAsia="en-GB"/>
        </w:rPr>
        <w:t xml:space="preserve"> è l’unica a non estendere BibliotecaBaseController in quanto altro non fa che invalidare la sessione. La classe astratta si serve delle classi del package framework.result per la generazione delle pagine dinamiche e di conseguenza anche le classi figlie. Infine, è stata definita anche una classe filtro (</w:t>
      </w:r>
      <w:r w:rsidRPr="005472F0">
        <w:rPr>
          <w:b/>
          <w:noProof/>
          <w:lang w:eastAsia="en-GB"/>
        </w:rPr>
        <w:t>FiltroAttributi</w:t>
      </w:r>
      <w:r>
        <w:rPr>
          <w:noProof/>
          <w:lang w:eastAsia="en-GB"/>
        </w:rPr>
        <w:t xml:space="preserve">) in ingresso che analizza tutte le richieste ed inizializza alcune variabili usate dalle servlet. </w:t>
      </w:r>
    </w:p>
    <w:p w14:paraId="5248F559" w14:textId="650AB2DF" w:rsidR="00700337" w:rsidRPr="00700337" w:rsidRDefault="00700337" w:rsidP="00E46828">
      <w:pPr>
        <w:rPr>
          <w:noProof/>
          <w:lang w:eastAsia="en-GB"/>
        </w:rPr>
      </w:pPr>
      <w:r>
        <w:rPr>
          <w:noProof/>
          <w:lang w:eastAsia="en-GB"/>
        </w:rPr>
        <w:t>Le Servlet hanno una funzione privata per ogni azione che sono chiamate a fare dal client. La logica di accesso a tali operazioni viene implementanta al loro interno.</w:t>
      </w:r>
    </w:p>
    <w:p w14:paraId="53F93930" w14:textId="77777777" w:rsidR="000A57FA" w:rsidRPr="000A57FA" w:rsidRDefault="000A57FA" w:rsidP="000A57FA"/>
    <w:p w14:paraId="1B13C8D2" w14:textId="77777777" w:rsidR="000A57FA" w:rsidRDefault="00700337" w:rsidP="00ED6187">
      <w:r w:rsidRPr="00BC63F7">
        <w:rPr>
          <w:noProof/>
          <w:lang w:eastAsia="it-IT" w:bidi="ar-SA"/>
        </w:rPr>
        <w:pict w14:anchorId="31CDB58B">
          <v:shape id="Immagine 0" o:spid="_x0000_i1045" type="#_x0000_t75" alt="Controller.jpg" style="width:450.85pt;height:4in;visibility:visible;mso-wrap-style:square">
            <v:imagedata r:id="rId20" o:title="Controller.jpg"/>
          </v:shape>
        </w:pict>
      </w:r>
    </w:p>
    <w:p w14:paraId="610BE6B8" w14:textId="77777777" w:rsidR="00700337" w:rsidRPr="0064165F" w:rsidRDefault="00700337" w:rsidP="00E46828">
      <w:pPr>
        <w:pStyle w:val="Titolo3"/>
        <w:rPr>
          <w:noProof/>
          <w:lang w:eastAsia="en-GB"/>
        </w:rPr>
      </w:pPr>
      <w:bookmarkStart w:id="22" w:name="_Toc462608962"/>
      <w:r w:rsidRPr="0064165F">
        <w:rPr>
          <w:noProof/>
          <w:lang w:eastAsia="en-GB"/>
        </w:rPr>
        <w:t>Package Framework</w:t>
      </w:r>
      <w:bookmarkEnd w:id="22"/>
    </w:p>
    <w:p w14:paraId="209F1728" w14:textId="77777777" w:rsidR="00700337" w:rsidRDefault="00700337" w:rsidP="00700337">
      <w:pPr>
        <w:rPr>
          <w:noProof/>
          <w:lang w:eastAsia="en-GB"/>
        </w:rPr>
      </w:pPr>
      <w:r>
        <w:rPr>
          <w:noProof/>
          <w:lang w:eastAsia="en-GB"/>
        </w:rPr>
        <w:t>Il package rappresenta la base dello sviluppo di un’applicazione WEB che utilizza il pattern MVC. Infatti, si potranno usare le classi del package result per la generazione della grafica (VIEW), le classi del package data come base per gli oggetti DAO (MODEL) e le classi del package util per operazioni comuni a tutta l’applicazione.</w:t>
      </w:r>
    </w:p>
    <w:p w14:paraId="12482C1B" w14:textId="77777777" w:rsidR="00700337" w:rsidRDefault="00700337" w:rsidP="00700337">
      <w:pPr>
        <w:rPr>
          <w:noProof/>
          <w:lang w:eastAsia="en-GB"/>
        </w:rPr>
      </w:pPr>
      <w:r w:rsidRPr="00BC63F7">
        <w:rPr>
          <w:noProof/>
          <w:lang w:eastAsia="it-IT" w:bidi="ar-SA"/>
        </w:rPr>
        <w:pict w14:anchorId="3BBA5D0E">
          <v:shape id="Immagine 3" o:spid="_x0000_i1047" type="#_x0000_t75" alt="Framework.jpg" style="width:450.85pt;height:125.15pt;visibility:visible;mso-wrap-style:square">
            <v:imagedata r:id="rId21" o:title="Framework.jpg"/>
          </v:shape>
        </w:pict>
      </w:r>
    </w:p>
    <w:p w14:paraId="75D0C1BA" w14:textId="77777777" w:rsidR="00700337" w:rsidRPr="0064165F" w:rsidRDefault="00700337" w:rsidP="00E46828">
      <w:pPr>
        <w:pStyle w:val="Titolo4"/>
        <w:numPr>
          <w:ilvl w:val="0"/>
          <w:numId w:val="0"/>
        </w:numPr>
        <w:ind w:left="864" w:hanging="864"/>
        <w:rPr>
          <w:noProof/>
          <w:lang w:eastAsia="en-GB"/>
        </w:rPr>
      </w:pPr>
      <w:r w:rsidRPr="0064165F">
        <w:rPr>
          <w:noProof/>
          <w:lang w:eastAsia="en-GB"/>
        </w:rPr>
        <w:t>Sottopackage result</w:t>
      </w:r>
    </w:p>
    <w:p w14:paraId="64A4E611" w14:textId="77777777" w:rsidR="00700337" w:rsidRDefault="00700337" w:rsidP="00700337">
      <w:pPr>
        <w:rPr>
          <w:noProof/>
          <w:lang w:eastAsia="en-GB"/>
        </w:rPr>
      </w:pPr>
      <w:r>
        <w:rPr>
          <w:noProof/>
          <w:lang w:eastAsia="en-GB"/>
        </w:rPr>
        <w:t>Tale package dispone di tutte le classi che si interfacciano direttamente con la libreria FreeMarker per la gestione dei template. Esse mettono a disposizione del controller, dunque, funzioni per la generazione delle pagine dinamiche.</w:t>
      </w:r>
    </w:p>
    <w:p w14:paraId="251B10CA" w14:textId="77777777" w:rsidR="00700337" w:rsidRDefault="00700337" w:rsidP="00700337">
      <w:pPr>
        <w:rPr>
          <w:noProof/>
          <w:lang w:eastAsia="en-GB"/>
        </w:rPr>
      </w:pPr>
      <w:r>
        <w:rPr>
          <w:noProof/>
          <w:lang w:eastAsia="en-GB"/>
        </w:rPr>
        <w:t xml:space="preserve">La classe </w:t>
      </w:r>
      <w:r w:rsidRPr="003B159E">
        <w:rPr>
          <w:b/>
          <w:noProof/>
          <w:lang w:eastAsia="en-GB"/>
        </w:rPr>
        <w:t>TemplateResult</w:t>
      </w:r>
      <w:r>
        <w:rPr>
          <w:noProof/>
          <w:lang w:eastAsia="en-GB"/>
        </w:rPr>
        <w:t xml:space="preserve"> fornisce funzioni per la generazione delle pagine HTML.</w:t>
      </w:r>
    </w:p>
    <w:p w14:paraId="1A5FDD77" w14:textId="77777777" w:rsidR="00700337" w:rsidRDefault="00700337" w:rsidP="00700337">
      <w:pPr>
        <w:rPr>
          <w:noProof/>
          <w:lang w:eastAsia="en-GB"/>
        </w:rPr>
      </w:pPr>
      <w:r>
        <w:rPr>
          <w:noProof/>
          <w:lang w:eastAsia="en-GB"/>
        </w:rPr>
        <w:t xml:space="preserve">La classe </w:t>
      </w:r>
      <w:r w:rsidRPr="00AF7D93">
        <w:rPr>
          <w:b/>
          <w:noProof/>
          <w:lang w:eastAsia="en-GB"/>
        </w:rPr>
        <w:t>FailureResult</w:t>
      </w:r>
      <w:r>
        <w:rPr>
          <w:noProof/>
          <w:lang w:eastAsia="en-GB"/>
        </w:rPr>
        <w:t xml:space="preserve"> fornisce la funzione per la generazione della pagine d’errore dinamica.</w:t>
      </w:r>
    </w:p>
    <w:p w14:paraId="6ABFEE07" w14:textId="77777777" w:rsidR="00700337" w:rsidRDefault="00700337" w:rsidP="00700337">
      <w:pPr>
        <w:rPr>
          <w:noProof/>
          <w:lang w:eastAsia="en-GB"/>
        </w:rPr>
      </w:pPr>
      <w:r>
        <w:rPr>
          <w:noProof/>
          <w:lang w:eastAsia="en-GB"/>
        </w:rPr>
        <w:t xml:space="preserve">La classe </w:t>
      </w:r>
      <w:r w:rsidRPr="003B159E">
        <w:rPr>
          <w:b/>
          <w:noProof/>
          <w:lang w:eastAsia="en-GB"/>
        </w:rPr>
        <w:t xml:space="preserve">StreamResult </w:t>
      </w:r>
      <w:r>
        <w:rPr>
          <w:noProof/>
          <w:lang w:eastAsia="en-GB"/>
        </w:rPr>
        <w:t>fornisce funzioni per l’invio di file e flussi di byte in generale.</w:t>
      </w:r>
    </w:p>
    <w:p w14:paraId="601B6D8A" w14:textId="77777777" w:rsidR="00700337" w:rsidRDefault="00700337" w:rsidP="00700337">
      <w:pPr>
        <w:rPr>
          <w:noProof/>
          <w:lang w:eastAsia="en-GB"/>
        </w:rPr>
      </w:pPr>
      <w:r>
        <w:rPr>
          <w:noProof/>
          <w:lang w:eastAsia="en-GB"/>
        </w:rPr>
        <w:t xml:space="preserve">La classe </w:t>
      </w:r>
      <w:r w:rsidRPr="003B159E">
        <w:rPr>
          <w:b/>
          <w:noProof/>
          <w:lang w:eastAsia="en-GB"/>
        </w:rPr>
        <w:t>SplitSlashesFmkExt</w:t>
      </w:r>
      <w:r>
        <w:rPr>
          <w:noProof/>
          <w:lang w:eastAsia="en-GB"/>
        </w:rPr>
        <w:t xml:space="preserve"> estende le funzionalità del template manager FreeMarker per poter richiamare la funzione di logica di rappresentazione nella quale vengono tolti i caratteri di slash dalle stringhe direttamente nel codice HTML del template.</w:t>
      </w:r>
    </w:p>
    <w:p w14:paraId="17462FA9" w14:textId="77777777" w:rsidR="00700337" w:rsidRDefault="00700337" w:rsidP="00700337">
      <w:pPr>
        <w:rPr>
          <w:noProof/>
          <w:lang w:eastAsia="en-GB"/>
        </w:rPr>
      </w:pPr>
      <w:r>
        <w:rPr>
          <w:noProof/>
          <w:lang w:eastAsia="en-GB"/>
        </w:rPr>
        <w:t xml:space="preserve">Infine, è stata definita l’eccezione </w:t>
      </w:r>
      <w:r w:rsidRPr="00AF7D93">
        <w:rPr>
          <w:b/>
          <w:noProof/>
          <w:lang w:eastAsia="en-GB"/>
        </w:rPr>
        <w:t>TemplateManagerException</w:t>
      </w:r>
      <w:r>
        <w:rPr>
          <w:b/>
          <w:noProof/>
          <w:lang w:eastAsia="en-GB"/>
        </w:rPr>
        <w:t xml:space="preserve"> </w:t>
      </w:r>
      <w:r>
        <w:rPr>
          <w:noProof/>
          <w:lang w:eastAsia="en-GB"/>
        </w:rPr>
        <w:t>generata ogniqualvolta si riscontra un errore nella logica del template.</w:t>
      </w:r>
    </w:p>
    <w:p w14:paraId="7A9F28C7" w14:textId="77777777" w:rsidR="00700337" w:rsidRDefault="00700337" w:rsidP="00700337">
      <w:pPr>
        <w:rPr>
          <w:noProof/>
          <w:lang w:eastAsia="en-GB"/>
        </w:rPr>
      </w:pPr>
    </w:p>
    <w:p w14:paraId="46EC57F3" w14:textId="77777777" w:rsidR="00700337" w:rsidRPr="0064165F" w:rsidRDefault="00700337" w:rsidP="00E46828">
      <w:pPr>
        <w:pStyle w:val="Titolo4"/>
        <w:numPr>
          <w:ilvl w:val="0"/>
          <w:numId w:val="0"/>
        </w:numPr>
        <w:ind w:left="864" w:hanging="864"/>
        <w:rPr>
          <w:noProof/>
          <w:lang w:eastAsia="en-GB"/>
        </w:rPr>
      </w:pPr>
      <w:r w:rsidRPr="0064165F">
        <w:rPr>
          <w:noProof/>
          <w:lang w:eastAsia="en-GB"/>
        </w:rPr>
        <w:t>Sottopackage util</w:t>
      </w:r>
    </w:p>
    <w:p w14:paraId="73F6D047" w14:textId="77777777" w:rsidR="00700337" w:rsidRDefault="00700337" w:rsidP="00700337">
      <w:pPr>
        <w:rPr>
          <w:noProof/>
          <w:lang w:eastAsia="en-GB"/>
        </w:rPr>
      </w:pPr>
      <w:r>
        <w:rPr>
          <w:noProof/>
          <w:lang w:eastAsia="en-GB"/>
        </w:rPr>
        <w:t>Tale package dispone delle classi di utilità che vengono utilizzate trasversalmente da tutta l’applicazione. Le seguenti sono state individuate come classi di utilità:</w:t>
      </w:r>
    </w:p>
    <w:p w14:paraId="5EA12D2D" w14:textId="77777777" w:rsidR="00700337" w:rsidRDefault="00700337" w:rsidP="00700337">
      <w:pPr>
        <w:rPr>
          <w:noProof/>
          <w:lang w:eastAsia="en-GB"/>
        </w:rPr>
      </w:pPr>
      <w:r>
        <w:rPr>
          <w:noProof/>
          <w:lang w:eastAsia="en-GB"/>
        </w:rPr>
        <w:t>SecurityLayer: classe che fornisce funzioni per la sicurezza dell’applicazione come la gestione delle sessioni ed SQL Injection.</w:t>
      </w:r>
    </w:p>
    <w:p w14:paraId="684EFB13" w14:textId="77777777" w:rsidR="00700337" w:rsidRDefault="00700337" w:rsidP="00700337">
      <w:pPr>
        <w:rPr>
          <w:noProof/>
          <w:lang w:eastAsia="en-GB"/>
        </w:rPr>
      </w:pPr>
      <w:r>
        <w:rPr>
          <w:noProof/>
          <w:lang w:eastAsia="en-GB"/>
        </w:rPr>
        <w:t>PaserTEI: classe usata per analizzare testi TEI.</w:t>
      </w:r>
    </w:p>
    <w:p w14:paraId="3902FF0A" w14:textId="77777777" w:rsidR="00700337" w:rsidRDefault="00700337" w:rsidP="00700337">
      <w:pPr>
        <w:rPr>
          <w:noProof/>
          <w:lang w:eastAsia="en-GB"/>
        </w:rPr>
      </w:pPr>
    </w:p>
    <w:p w14:paraId="42FEF521" w14:textId="77777777" w:rsidR="00700337" w:rsidRPr="0064165F" w:rsidRDefault="00700337" w:rsidP="00E46828">
      <w:pPr>
        <w:pStyle w:val="Titolo4"/>
        <w:numPr>
          <w:ilvl w:val="0"/>
          <w:numId w:val="0"/>
        </w:numPr>
        <w:rPr>
          <w:noProof/>
          <w:lang w:eastAsia="en-GB"/>
        </w:rPr>
      </w:pPr>
      <w:r w:rsidRPr="0064165F">
        <w:rPr>
          <w:noProof/>
          <w:lang w:eastAsia="en-GB"/>
        </w:rPr>
        <w:t>Sottopackage data</w:t>
      </w:r>
    </w:p>
    <w:p w14:paraId="34C09398" w14:textId="667D046E" w:rsidR="00700337" w:rsidRDefault="00700337" w:rsidP="00700337">
      <w:pPr>
        <w:rPr>
          <w:noProof/>
          <w:lang w:eastAsia="en-GB"/>
        </w:rPr>
      </w:pPr>
      <w:r>
        <w:rPr>
          <w:noProof/>
          <w:lang w:eastAsia="en-GB"/>
        </w:rPr>
        <w:t>Tale package fornisce delle classi basilare da cui poter creare classi di tipo risorsa da usare per la gestione delle connessioni con il database.</w:t>
      </w:r>
    </w:p>
    <w:p w14:paraId="5AEAFE17" w14:textId="77777777" w:rsidR="00700337" w:rsidRDefault="00700337" w:rsidP="00700337">
      <w:pPr>
        <w:rPr>
          <w:noProof/>
          <w:lang w:eastAsia="en-GB"/>
        </w:rPr>
      </w:pPr>
      <w:r>
        <w:rPr>
          <w:noProof/>
          <w:lang w:eastAsia="en-GB"/>
        </w:rPr>
        <w:t xml:space="preserve">L’interfaccia </w:t>
      </w:r>
      <w:r w:rsidRPr="00A45509">
        <w:rPr>
          <w:b/>
          <w:noProof/>
          <w:lang w:eastAsia="en-GB"/>
        </w:rPr>
        <w:t>DataLayer</w:t>
      </w:r>
      <w:r>
        <w:rPr>
          <w:noProof/>
          <w:lang w:eastAsia="en-GB"/>
        </w:rPr>
        <w:t xml:space="preserve"> definisce le operazioni base da effettuare per un oggetto di tipo AutoCloseable (come una risorsa).</w:t>
      </w:r>
    </w:p>
    <w:p w14:paraId="0422AA53" w14:textId="77777777" w:rsidR="00700337" w:rsidRDefault="00700337" w:rsidP="00700337">
      <w:pPr>
        <w:rPr>
          <w:noProof/>
          <w:lang w:eastAsia="en-GB"/>
        </w:rPr>
      </w:pPr>
      <w:r>
        <w:rPr>
          <w:noProof/>
          <w:lang w:eastAsia="en-GB"/>
        </w:rPr>
        <w:t xml:space="preserve">La classe </w:t>
      </w:r>
      <w:r w:rsidRPr="00A45509">
        <w:rPr>
          <w:b/>
          <w:noProof/>
          <w:lang w:eastAsia="en-GB"/>
        </w:rPr>
        <w:t>DataLayerPgsqlImpl</w:t>
      </w:r>
      <w:r>
        <w:rPr>
          <w:noProof/>
          <w:lang w:eastAsia="en-GB"/>
        </w:rPr>
        <w:t xml:space="preserve"> realizza tale interfaccia.</w:t>
      </w:r>
    </w:p>
    <w:p w14:paraId="40ECF031" w14:textId="77777777" w:rsidR="00700337" w:rsidRDefault="00700337" w:rsidP="00700337">
      <w:pPr>
        <w:rPr>
          <w:noProof/>
          <w:lang w:eastAsia="en-GB"/>
        </w:rPr>
      </w:pPr>
      <w:r>
        <w:rPr>
          <w:noProof/>
          <w:lang w:eastAsia="en-GB"/>
        </w:rPr>
        <w:t xml:space="preserve">È stata inoltre definita l’eccezione </w:t>
      </w:r>
      <w:r w:rsidRPr="00A45509">
        <w:rPr>
          <w:noProof/>
          <w:lang w:eastAsia="en-GB"/>
        </w:rPr>
        <w:t>DataLayerException</w:t>
      </w:r>
      <w:r>
        <w:rPr>
          <w:noProof/>
          <w:lang w:eastAsia="en-GB"/>
        </w:rPr>
        <w:t xml:space="preserve"> da sollevare ogni volta che ci saranno errori nella gestione del livello dei dati.</w:t>
      </w:r>
    </w:p>
    <w:p w14:paraId="5CC770EC" w14:textId="77777777" w:rsidR="00700337" w:rsidRDefault="00700337" w:rsidP="00700337">
      <w:pPr>
        <w:rPr>
          <w:noProof/>
          <w:lang w:eastAsia="en-GB"/>
        </w:rPr>
      </w:pPr>
    </w:p>
    <w:p w14:paraId="6A4407DD" w14:textId="77777777" w:rsidR="00700337" w:rsidRPr="0064165F" w:rsidRDefault="00700337" w:rsidP="00E46828">
      <w:pPr>
        <w:pStyle w:val="Titolo3"/>
        <w:rPr>
          <w:noProof/>
          <w:lang w:eastAsia="en-GB"/>
        </w:rPr>
      </w:pPr>
      <w:bookmarkStart w:id="23" w:name="_Toc462608963"/>
      <w:r w:rsidRPr="0064165F">
        <w:rPr>
          <w:noProof/>
          <w:lang w:eastAsia="en-GB"/>
        </w:rPr>
        <w:t>Package data</w:t>
      </w:r>
      <w:bookmarkEnd w:id="23"/>
    </w:p>
    <w:p w14:paraId="4EEEAC56" w14:textId="77777777" w:rsidR="00700337" w:rsidRDefault="00700337" w:rsidP="00700337">
      <w:pPr>
        <w:rPr>
          <w:noProof/>
          <w:lang w:eastAsia="en-GB"/>
        </w:rPr>
      </w:pPr>
      <w:r>
        <w:rPr>
          <w:noProof/>
          <w:lang w:eastAsia="en-GB"/>
        </w:rPr>
        <w:t>Tale package contiene tutte le interfacce e le classi che realizzano lo strato di persistenza dell’applicazione.</w:t>
      </w:r>
    </w:p>
    <w:p w14:paraId="35562D2B" w14:textId="77777777" w:rsidR="00700337" w:rsidRDefault="00700337" w:rsidP="00700337">
      <w:pPr>
        <w:rPr>
          <w:noProof/>
          <w:lang w:eastAsia="en-GB"/>
        </w:rPr>
      </w:pPr>
      <w:r>
        <w:rPr>
          <w:noProof/>
          <w:lang w:eastAsia="en-GB"/>
        </w:rPr>
        <w:t>Le interfacce vengono posizionate nel sottopackage model mentre le realizzazioni sono in impl.pgsql. Infatti, le interfacce fungono da contratto verso i client (Controller) mentre l’implementazione può essere diversa per ogni tipo di database utilizzato. Infatti se vorremmo un giorno utilizzare Mysql, basterà creare un sottopackage chiamato impl.mysql ed implementare le interfacce di model in maniera dedicata a quel DB senza dover cambiare le classi dell’applicazione che utilizzano il modello dei dati (o quantomeno cambiare solo l’invocazione del costruttore della classe che implementa BibliotecaDataLayer che nel nostro caso è una sola riga di codice posizionata a proposito in it.biblio.controller.BibliotecaBaseController).</w:t>
      </w:r>
    </w:p>
    <w:p w14:paraId="460FA0DD" w14:textId="77777777" w:rsidR="00700337" w:rsidRDefault="00700337" w:rsidP="00700337">
      <w:pPr>
        <w:rPr>
          <w:noProof/>
          <w:lang w:eastAsia="en-GB"/>
        </w:rPr>
      </w:pPr>
      <w:r>
        <w:rPr>
          <w:noProof/>
          <w:lang w:eastAsia="en-GB"/>
        </w:rPr>
        <w:t xml:space="preserve">Ad ogni interfaccia corrisponde un entità di business alla quale a sua volta corrisponde una tabella del database relazionale. I metodi get e set si riferiscono agli attributi delle Entità specificate nel diagramma Entità/Relazioni e per motivi di rendering Poiché i campi delle entità sono specificati nel modello entità/relazioni Per questo non sono stati esplicitati gli attributi ed i metodi get e set degli stessi </w:t>
      </w:r>
    </w:p>
    <w:p w14:paraId="609B1ABF" w14:textId="77777777" w:rsidR="00700337" w:rsidRDefault="00700337" w:rsidP="00700337">
      <w:pPr>
        <w:rPr>
          <w:noProof/>
          <w:lang w:eastAsia="en-GB"/>
        </w:rPr>
      </w:pPr>
    </w:p>
    <w:p w14:paraId="63EA982C" w14:textId="651FCD9F" w:rsidR="00700337" w:rsidRDefault="00700337" w:rsidP="00700337">
      <w:pPr>
        <w:rPr>
          <w:noProof/>
          <w:lang w:eastAsia="en-GB"/>
        </w:rPr>
      </w:pPr>
      <w:r w:rsidRPr="00BC63F7">
        <w:rPr>
          <w:noProof/>
          <w:lang w:eastAsia="it-IT" w:bidi="ar-SA"/>
        </w:rPr>
        <w:pict w14:anchorId="7790A777">
          <v:shape id="Immagine 4" o:spid="_x0000_i1046" type="#_x0000_t75" alt="Data.jpg" style="width:451.7pt;height:460.3pt;visibility:visible;mso-wrap-style:square">
            <v:imagedata r:id="rId22" o:title="Data.jpg"/>
          </v:shape>
        </w:pict>
      </w:r>
    </w:p>
    <w:p w14:paraId="1020288D" w14:textId="77777777" w:rsidR="00E46828" w:rsidRDefault="00E46828" w:rsidP="00700337">
      <w:pPr>
        <w:rPr>
          <w:noProof/>
          <w:lang w:eastAsia="en-GB"/>
        </w:rPr>
      </w:pPr>
    </w:p>
    <w:p w14:paraId="3CC07041" w14:textId="77777777" w:rsidR="00E46828" w:rsidRDefault="00E46828" w:rsidP="00700337">
      <w:pPr>
        <w:rPr>
          <w:noProof/>
          <w:lang w:eastAsia="en-GB"/>
        </w:rPr>
      </w:pPr>
    </w:p>
    <w:p w14:paraId="3D9F4EF2" w14:textId="77777777" w:rsidR="00E46828" w:rsidRDefault="00E46828" w:rsidP="00700337">
      <w:pPr>
        <w:rPr>
          <w:noProof/>
          <w:lang w:eastAsia="en-GB"/>
        </w:rPr>
      </w:pPr>
    </w:p>
    <w:p w14:paraId="39DCAB53" w14:textId="7EE84A6B" w:rsidR="00700337" w:rsidRDefault="00355281" w:rsidP="00E46828">
      <w:pPr>
        <w:pStyle w:val="Titolo2"/>
        <w:rPr>
          <w:noProof/>
          <w:lang w:eastAsia="en-GB"/>
        </w:rPr>
      </w:pPr>
      <w:bookmarkStart w:id="24" w:name="_Toc462608964"/>
      <w:r>
        <w:rPr>
          <w:noProof/>
          <w:lang w:eastAsia="en-GB"/>
        </w:rPr>
        <w:t>Class diagram</w:t>
      </w:r>
      <w:bookmarkEnd w:id="24"/>
    </w:p>
    <w:p w14:paraId="61A552BC" w14:textId="77777777" w:rsidR="00700337" w:rsidRDefault="00700337" w:rsidP="00700337">
      <w:pPr>
        <w:rPr>
          <w:noProof/>
          <w:lang w:eastAsia="en-GB"/>
        </w:rPr>
      </w:pPr>
      <w:r>
        <w:rPr>
          <w:noProof/>
          <w:lang w:eastAsia="en-GB"/>
        </w:rPr>
        <w:t xml:space="preserve"> </w:t>
      </w:r>
    </w:p>
    <w:p w14:paraId="1E63F05C" w14:textId="3CDD1CEC" w:rsidR="00700337" w:rsidRDefault="00700337" w:rsidP="00E46828">
      <w:pPr>
        <w:pStyle w:val="Titolo2"/>
        <w:rPr>
          <w:noProof/>
          <w:lang w:eastAsia="en-GB"/>
        </w:rPr>
      </w:pPr>
      <w:bookmarkStart w:id="25" w:name="_Toc462608965"/>
      <w:r>
        <w:rPr>
          <w:noProof/>
          <w:lang w:eastAsia="en-GB"/>
        </w:rPr>
        <w:t>P</w:t>
      </w:r>
      <w:r w:rsidR="00355281">
        <w:rPr>
          <w:noProof/>
          <w:lang w:eastAsia="en-GB"/>
        </w:rPr>
        <w:t>roblemi noti</w:t>
      </w:r>
      <w:bookmarkEnd w:id="25"/>
      <w:r w:rsidR="00355281">
        <w:rPr>
          <w:noProof/>
          <w:lang w:eastAsia="en-GB"/>
        </w:rPr>
        <w:t xml:space="preserve"> </w:t>
      </w:r>
    </w:p>
    <w:p w14:paraId="7B08A8C6" w14:textId="77777777" w:rsidR="00700337" w:rsidRPr="00AF7D93" w:rsidRDefault="00700337" w:rsidP="00700337">
      <w:pPr>
        <w:rPr>
          <w:noProof/>
          <w:lang w:eastAsia="en-GB"/>
        </w:rPr>
      </w:pPr>
      <w:r>
        <w:rPr>
          <w:noProof/>
          <w:lang w:eastAsia="en-GB"/>
        </w:rPr>
        <w:t>Poiché trattasi di oggetti POJO che mappano direttamente le entità del database e poiché si è limitati da una licenza demo di MagicDraw (il tool utilizzato per la modellazione) non sono stati esplicitati i campi e le operazioni get e set. Lo stesso vale per la classe BibliotecaDataLayerPgsqlImpl. Per questo può essere usata la documentazione generata da Javadoc nell’apposita cartella.</w:t>
      </w:r>
    </w:p>
    <w:p w14:paraId="163FAC58" w14:textId="77777777" w:rsidR="002F4EC1" w:rsidRDefault="002F4EC1" w:rsidP="002F4EC1"/>
    <w:p w14:paraId="23C35B8D" w14:textId="77777777" w:rsidR="002F4EC1" w:rsidRDefault="002F4EC1" w:rsidP="002F4EC1"/>
    <w:p w14:paraId="189BF0D0" w14:textId="0C3AD10E" w:rsidR="002F4EC1" w:rsidRDefault="00355281" w:rsidP="00E46828">
      <w:pPr>
        <w:pStyle w:val="Titolo1"/>
      </w:pPr>
      <w:bookmarkStart w:id="26" w:name="_Toc462608966"/>
      <w:r>
        <w:t>Screenshots</w:t>
      </w:r>
      <w:bookmarkEnd w:id="26"/>
    </w:p>
    <w:p w14:paraId="31722512" w14:textId="77777777" w:rsidR="002F4EC1" w:rsidRDefault="002E48B9" w:rsidP="002F4EC1">
      <w:r>
        <w:pict w14:anchorId="03758814">
          <v:shape id="_x0000_i1037" type="#_x0000_t75" style="width:494.55pt;height:245.15pt">
            <v:imagedata r:id="rId23" o:title="Schermata%202016-09-24%20alle%2020"/>
          </v:shape>
        </w:pict>
      </w:r>
    </w:p>
    <w:p w14:paraId="0304DE49" w14:textId="77777777" w:rsidR="00C0370A" w:rsidRDefault="00594305" w:rsidP="00E46828">
      <w:pPr>
        <w:pStyle w:val="Titolo2"/>
        <w:rPr>
          <w:rStyle w:val="Titolo3Carattere"/>
          <w:rFonts w:eastAsia="Arial"/>
        </w:rPr>
      </w:pPr>
      <w:bookmarkStart w:id="27" w:name="_Toc462608967"/>
      <w:r>
        <w:rPr>
          <w:rStyle w:val="Titolo3Carattere"/>
          <w:rFonts w:eastAsia="Arial"/>
        </w:rPr>
        <w:t>H</w:t>
      </w:r>
      <w:r w:rsidR="002E48B9" w:rsidRPr="00594305">
        <w:rPr>
          <w:rStyle w:val="Titolo3Carattere"/>
          <w:rFonts w:eastAsia="Arial"/>
        </w:rPr>
        <w:t>omepage</w:t>
      </w:r>
      <w:bookmarkEnd w:id="27"/>
    </w:p>
    <w:p w14:paraId="6CD05994" w14:textId="77777777" w:rsidR="00C60DD5" w:rsidRDefault="00C60DD5" w:rsidP="00C60DD5">
      <w:r>
        <w:t xml:space="preserve">Nella schermata homepage si trova la </w:t>
      </w:r>
      <w:proofErr w:type="spellStart"/>
      <w:r>
        <w:t>form</w:t>
      </w:r>
      <w:proofErr w:type="spellEnd"/>
      <w:r>
        <w:t xml:space="preserve"> per il login e scorrendo in basso o cliccando i link nella </w:t>
      </w:r>
      <w:proofErr w:type="spellStart"/>
      <w:r>
        <w:t>navbar</w:t>
      </w:r>
      <w:proofErr w:type="spellEnd"/>
      <w:r>
        <w:t xml:space="preserve">, è possibile vedere la </w:t>
      </w:r>
      <w:proofErr w:type="spellStart"/>
      <w:r>
        <w:t>form</w:t>
      </w:r>
      <w:proofErr w:type="spellEnd"/>
      <w:r>
        <w:t xml:space="preserve"> per la registrazione e per la ricerca.</w:t>
      </w:r>
    </w:p>
    <w:p w14:paraId="1009726A" w14:textId="77777777" w:rsidR="00BC542E" w:rsidRDefault="00BC542E" w:rsidP="00E46828">
      <w:pPr>
        <w:pStyle w:val="Titolo2"/>
      </w:pPr>
      <w:bookmarkStart w:id="28" w:name="_Toc462608968"/>
      <w:r>
        <w:t>Registrazione</w:t>
      </w:r>
      <w:bookmarkEnd w:id="28"/>
    </w:p>
    <w:p w14:paraId="5577096C" w14:textId="77777777" w:rsidR="00BC542E" w:rsidRPr="00C60DD5" w:rsidRDefault="00BC542E" w:rsidP="00C60DD5"/>
    <w:p w14:paraId="52B167EC" w14:textId="77777777" w:rsidR="002E48B9" w:rsidRDefault="00A627A5" w:rsidP="00C0370A">
      <w:r>
        <w:pict w14:anchorId="4EF226E1">
          <v:shape id="_x0000_i1038" type="#_x0000_t75" style="width:493.7pt;height:328.3pt">
            <v:imagedata r:id="rId24" o:title="Schermata%202016-09-24%20alle%2020"/>
          </v:shape>
        </w:pict>
      </w:r>
    </w:p>
    <w:p w14:paraId="7AECB3F4" w14:textId="77777777" w:rsidR="00C60DD5" w:rsidRDefault="00C60DD5" w:rsidP="00C60DD5">
      <w:r>
        <w:t xml:space="preserve">Nella </w:t>
      </w:r>
      <w:proofErr w:type="spellStart"/>
      <w:r>
        <w:t>form</w:t>
      </w:r>
      <w:proofErr w:type="spellEnd"/>
      <w:r>
        <w:t xml:space="preserve"> registrazione vengono inseriti i ca</w:t>
      </w:r>
      <w:r w:rsidR="00D346AC">
        <w:t>m</w:t>
      </w:r>
      <w:r>
        <w:t>pi relativi alle informazioni sull’utente con controlli sulla correttezza del campo ema</w:t>
      </w:r>
      <w:r w:rsidR="00D346AC">
        <w:t>il e controllo sullo username</w:t>
      </w:r>
      <w:r>
        <w:t xml:space="preserve"> già presente</w:t>
      </w:r>
      <w:r w:rsidR="00331716">
        <w:t>.</w:t>
      </w:r>
    </w:p>
    <w:p w14:paraId="65C09512" w14:textId="77777777" w:rsidR="00331716" w:rsidRDefault="00331716" w:rsidP="00C60DD5">
      <w:r>
        <w:t>Una volta registrati</w:t>
      </w:r>
      <w:r w:rsidR="00D346AC">
        <w:t>,</w:t>
      </w:r>
      <w:r>
        <w:t xml:space="preserve"> viene aperta la pagina relativa all’utente base, dove è possibile cercare un’</w:t>
      </w:r>
      <w:r w:rsidR="00A901BD">
        <w:t xml:space="preserve">opera e sfogliarla. </w:t>
      </w:r>
    </w:p>
    <w:p w14:paraId="23780B1F" w14:textId="77777777" w:rsidR="00BC542E" w:rsidRDefault="00BC542E" w:rsidP="00C60DD5"/>
    <w:p w14:paraId="4F4F6633" w14:textId="77777777" w:rsidR="00BC542E" w:rsidRDefault="00D346AC" w:rsidP="00E46828">
      <w:pPr>
        <w:pStyle w:val="Titolo2"/>
      </w:pPr>
      <w:bookmarkStart w:id="29" w:name="_Toc462608969"/>
      <w:r>
        <w:t>Accesso acquisitore</w:t>
      </w:r>
      <w:bookmarkEnd w:id="29"/>
    </w:p>
    <w:p w14:paraId="34108660" w14:textId="77777777" w:rsidR="00A901BD" w:rsidRDefault="00BC542E" w:rsidP="00C60DD5">
      <w:r>
        <w:pict w14:anchorId="3ACA67BF">
          <v:shape id="_x0000_i1039" type="#_x0000_t75" style="width:493.7pt;height:233.15pt">
            <v:imagedata r:id="rId25" o:title="Schermata%202016-09-25%20alle%2018"/>
          </v:shape>
        </w:pict>
      </w:r>
    </w:p>
    <w:p w14:paraId="78FFCE2A" w14:textId="77777777" w:rsidR="00BC542E" w:rsidRDefault="00BC542E" w:rsidP="00C60DD5">
      <w:r>
        <w:t xml:space="preserve">Il caricamento di un’immagine può essere effettuato solo da un acquisitore che tramite una </w:t>
      </w:r>
      <w:proofErr w:type="spellStart"/>
      <w:r>
        <w:t>select</w:t>
      </w:r>
      <w:proofErr w:type="spellEnd"/>
      <w:r>
        <w:t xml:space="preserve"> seleziona l’opera di cui vuole fare l’upload. </w:t>
      </w:r>
      <w:r w:rsidR="00D346AC">
        <w:t>Sceglie</w:t>
      </w:r>
      <w:r>
        <w:t xml:space="preserve"> il numero della pagina e viene effettuato u</w:t>
      </w:r>
      <w:r w:rsidR="00D346AC">
        <w:t>n controllo su di essa</w:t>
      </w:r>
      <w:r w:rsidR="004400BA">
        <w:t>: se è già stata inserita non sarà possibile caricare l’</w:t>
      </w:r>
      <w:r w:rsidR="00344B92">
        <w:t>immagine per quella pagina</w:t>
      </w:r>
      <w:r w:rsidR="00D346AC">
        <w:t>.</w:t>
      </w:r>
      <w:r w:rsidR="00344B92">
        <w:t xml:space="preserve"> </w:t>
      </w:r>
    </w:p>
    <w:p w14:paraId="0895116E" w14:textId="77777777" w:rsidR="00344B92" w:rsidRDefault="00D346AC" w:rsidP="00E46828">
      <w:pPr>
        <w:pStyle w:val="Titolo2"/>
      </w:pPr>
      <w:bookmarkStart w:id="30" w:name="_Toc462608970"/>
      <w:r>
        <w:t>Accesso r</w:t>
      </w:r>
      <w:r w:rsidR="00344B92">
        <w:t>evisore acquisizione</w:t>
      </w:r>
      <w:bookmarkEnd w:id="30"/>
    </w:p>
    <w:p w14:paraId="59CA594A" w14:textId="77777777" w:rsidR="000745F5" w:rsidRDefault="00344B92" w:rsidP="00344B92">
      <w:r>
        <w:pict w14:anchorId="01FAD458">
          <v:shape id="_x0000_i1040" type="#_x0000_t75" style="width:493.7pt;height:227.15pt">
            <v:imagedata r:id="rId26" o:title="Schermata%202016-09-25%20alle%2018"/>
          </v:shape>
        </w:pict>
      </w:r>
      <w:r>
        <w:t>Seleziona un’</w:t>
      </w:r>
      <w:r w:rsidR="00D346AC">
        <w:t xml:space="preserve">opera dalla lista di quelle con acquisizione </w:t>
      </w:r>
      <w:r>
        <w:t>da convalidare</w:t>
      </w:r>
    </w:p>
    <w:p w14:paraId="42D04BCB" w14:textId="77777777" w:rsidR="00344B92" w:rsidRPr="00344B92" w:rsidRDefault="00344B92" w:rsidP="00344B92">
      <w:r>
        <w:t xml:space="preserve"> </w:t>
      </w:r>
      <w:r w:rsidR="000745F5">
        <w:pict w14:anchorId="0EB0F22A">
          <v:shape id="_x0000_i1041" type="#_x0000_t75" style="width:493.7pt;height:327.45pt">
            <v:imagedata r:id="rId27" o:title="Schermata%202016-09-25%20alle%2018"/>
          </v:shape>
        </w:pict>
      </w:r>
    </w:p>
    <w:p w14:paraId="55E52723" w14:textId="23A471E2" w:rsidR="00D346AC" w:rsidRDefault="000745F5" w:rsidP="002F4EC1">
      <w:r>
        <w:t>L’acquisitore può sfogliare le varie pagine inserite e convalidare o non convalidare l’immagine. Se viene convalidata l’immag</w:t>
      </w:r>
      <w:r w:rsidR="00D346AC">
        <w:t>ine</w:t>
      </w:r>
      <w:bookmarkStart w:id="31" w:name="_GoBack"/>
      <w:bookmarkEnd w:id="31"/>
      <w:r w:rsidR="00D346AC">
        <w:t xml:space="preserve"> non può essere più invalidata</w:t>
      </w:r>
      <w:r>
        <w:t>.</w:t>
      </w:r>
    </w:p>
    <w:p w14:paraId="5754B7C2" w14:textId="2F2D623C" w:rsidR="00D346AC" w:rsidRDefault="00D346AC" w:rsidP="00E271BD">
      <w:pPr>
        <w:pStyle w:val="Titolo2"/>
      </w:pPr>
      <w:bookmarkStart w:id="32" w:name="_Toc462608971"/>
      <w:r>
        <w:t>Trascrizione</w:t>
      </w:r>
      <w:bookmarkEnd w:id="32"/>
    </w:p>
    <w:p w14:paraId="681A6FB5" w14:textId="77777777" w:rsidR="00D346AC" w:rsidRDefault="00D346AC" w:rsidP="00E271BD">
      <w:pPr>
        <w:pStyle w:val="Titolo3"/>
        <w:numPr>
          <w:ilvl w:val="0"/>
          <w:numId w:val="0"/>
        </w:numPr>
      </w:pPr>
    </w:p>
    <w:p w14:paraId="593C519D" w14:textId="77777777" w:rsidR="00FA486B" w:rsidRDefault="00D346AC" w:rsidP="002F4EC1">
      <w:r>
        <w:rPr>
          <w:noProof/>
        </w:rPr>
        <w:pict w14:anchorId="3546DF98">
          <v:shape id="_x0000_s1026" type="#_x0000_t75" style="position:absolute;left:0;text-align:left;margin-left:0;margin-top:0;width:493.9pt;height:295.15pt;z-index:1;mso-position-horizontal:left">
            <v:imagedata r:id="rId28" o:title="Schermata%202016-09-25%20alle%2021"/>
            <w10:wrap type="square" side="right"/>
          </v:shape>
        </w:pict>
      </w:r>
      <w:r>
        <w:t>DA CAMBIARE</w:t>
      </w:r>
      <w:r>
        <w:br w:type="textWrapping" w:clear="all"/>
        <w:t>Il trascrittore una volta selezionata l’opera da trascrivere</w:t>
      </w:r>
      <w:r w:rsidR="00FA486B">
        <w:t>, potrà scorrere tra le pagine e riempire</w:t>
      </w:r>
      <w:r>
        <w:t xml:space="preserve"> il campo testo con il codice TEI relativo s</w:t>
      </w:r>
      <w:r w:rsidR="00FA486B">
        <w:t>olo al body. Una volta terminato</w:t>
      </w:r>
      <w:r>
        <w:t xml:space="preserve"> il processo</w:t>
      </w:r>
      <w:r w:rsidR="00FA486B">
        <w:t xml:space="preserve"> per ogni pagina,</w:t>
      </w:r>
      <w:r>
        <w:t xml:space="preserve"> farà click sul bottone invia che salverà </w:t>
      </w:r>
      <w:r w:rsidR="00FA486B">
        <w:t xml:space="preserve">la trascrizione nel sistema. </w:t>
      </w:r>
    </w:p>
    <w:p w14:paraId="41FDC453" w14:textId="77777777" w:rsidR="00E271BD" w:rsidRDefault="00E271BD" w:rsidP="00E271BD">
      <w:pPr>
        <w:pStyle w:val="Titolo2"/>
        <w:numPr>
          <w:ilvl w:val="0"/>
          <w:numId w:val="0"/>
        </w:numPr>
        <w:ind w:left="576"/>
      </w:pPr>
      <w:bookmarkStart w:id="33" w:name="_Toc462608972"/>
    </w:p>
    <w:p w14:paraId="3F618D94" w14:textId="77777777" w:rsidR="00E271BD" w:rsidRPr="00E271BD" w:rsidRDefault="00E271BD" w:rsidP="00E271BD"/>
    <w:p w14:paraId="7A13CC39" w14:textId="77777777" w:rsidR="00FA486B" w:rsidRDefault="00B624F8" w:rsidP="00E46828">
      <w:pPr>
        <w:pStyle w:val="Titolo2"/>
      </w:pPr>
      <w:r>
        <w:t>Revisione trascrizione</w:t>
      </w:r>
      <w:bookmarkEnd w:id="33"/>
    </w:p>
    <w:p w14:paraId="648E9EE4" w14:textId="77777777" w:rsidR="00B624F8" w:rsidRDefault="00B624F8" w:rsidP="00B624F8">
      <w:r>
        <w:t>Il revisore trascrizione, una volta selezionata l’opera da validare, potrà scorrere le pagine e convalidare o rigettare la pagina già trascritta.</w:t>
      </w:r>
    </w:p>
    <w:p w14:paraId="4E727827" w14:textId="77777777" w:rsidR="00B624F8" w:rsidRDefault="00B624F8" w:rsidP="00B624F8"/>
    <w:p w14:paraId="18785C84" w14:textId="77777777" w:rsidR="00B624F8" w:rsidRDefault="00B624F8" w:rsidP="00E46828">
      <w:pPr>
        <w:pStyle w:val="Titolo2"/>
      </w:pPr>
      <w:bookmarkStart w:id="34" w:name="_Toc462608973"/>
      <w:r>
        <w:t xml:space="preserve">Accesso </w:t>
      </w:r>
      <w:proofErr w:type="spellStart"/>
      <w:r>
        <w:t>admin</w:t>
      </w:r>
      <w:bookmarkEnd w:id="34"/>
      <w:proofErr w:type="spellEnd"/>
      <w:r>
        <w:t xml:space="preserve"> </w:t>
      </w:r>
    </w:p>
    <w:p w14:paraId="5C820074" w14:textId="77777777" w:rsidR="00B624F8" w:rsidRDefault="00B624F8" w:rsidP="00B624F8">
      <w:r>
        <w:pict w14:anchorId="7AFCACBF">
          <v:shape id="_x0000_i1042" type="#_x0000_t75" style="width:494.55pt;height:199.7pt">
            <v:imagedata r:id="rId29" o:title="Schermata%202016-09-25%20alle%2019"/>
          </v:shape>
        </w:pict>
      </w:r>
    </w:p>
    <w:p w14:paraId="02584D71" w14:textId="77777777" w:rsidR="00B624F8" w:rsidRDefault="00B624F8" w:rsidP="00B624F8">
      <w:r>
        <w:t xml:space="preserve">l’amministratore può rimuovere o pubblicare le opere in stato di “acquisite” o “trascritte” (come nello </w:t>
      </w:r>
      <w:proofErr w:type="spellStart"/>
      <w:r>
        <w:t>screenshot</w:t>
      </w:r>
      <w:proofErr w:type="spellEnd"/>
      <w:r>
        <w:t xml:space="preserve"> sopra), oppure può gestire gli utenti (</w:t>
      </w:r>
      <w:proofErr w:type="spellStart"/>
      <w:r>
        <w:t>screnshot</w:t>
      </w:r>
      <w:proofErr w:type="spellEnd"/>
      <w:r>
        <w:t xml:space="preserve"> sotto), inserire nuove opere e visualizzarne i dettagli. </w:t>
      </w:r>
    </w:p>
    <w:p w14:paraId="109F9FBA" w14:textId="77777777" w:rsidR="00B624F8" w:rsidRDefault="00B624F8" w:rsidP="00B624F8">
      <w:r>
        <w:pict w14:anchorId="4A7C161E">
          <v:shape id="_x0000_i1043" type="#_x0000_t75" style="width:493.7pt;height:237.45pt">
            <v:imagedata r:id="rId30" o:title="Schermata%202016-09-24%20alle%2020"/>
          </v:shape>
        </w:pict>
      </w:r>
    </w:p>
    <w:p w14:paraId="56BF5479" w14:textId="77777777" w:rsidR="00B624F8" w:rsidRPr="00B624F8" w:rsidRDefault="00B624F8" w:rsidP="00B624F8"/>
    <w:sectPr w:rsidR="00B624F8" w:rsidRPr="00B624F8">
      <w:footerReference w:type="default" r:id="rId31"/>
      <w:footerReference w:type="first" r:id="rId32"/>
      <w:pgSz w:w="11907" w:h="16839" w:code="9"/>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82E2D6D" w14:textId="77777777" w:rsidR="00CB7BB8" w:rsidRDefault="00CB7BB8">
      <w:pPr>
        <w:spacing w:before="0" w:after="0" w:line="240" w:lineRule="auto"/>
      </w:pPr>
      <w:r>
        <w:separator/>
      </w:r>
    </w:p>
    <w:p w14:paraId="4E91A80E" w14:textId="77777777" w:rsidR="00CB7BB8" w:rsidRDefault="00CB7BB8"/>
  </w:endnote>
  <w:endnote w:type="continuationSeparator" w:id="0">
    <w:p w14:paraId="3B75EAAC" w14:textId="77777777" w:rsidR="00CB7BB8" w:rsidRDefault="00CB7BB8">
      <w:pPr>
        <w:spacing w:before="0" w:after="0" w:line="240" w:lineRule="auto"/>
      </w:pPr>
      <w:r>
        <w:continuationSeparator/>
      </w:r>
    </w:p>
    <w:p w14:paraId="35B89B5B" w14:textId="77777777" w:rsidR="00CB7BB8" w:rsidRDefault="00CB7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441ED3" w14:textId="77777777" w:rsidR="002F398E" w:rsidRDefault="00EF7BAA">
    <w:pPr>
      <w:pStyle w:val="Pidipagina"/>
    </w:pPr>
    <w:r>
      <w:fldChar w:fldCharType="begin"/>
    </w:r>
    <w:r>
      <w:instrText xml:space="preserve"> PAGE   \* MERGEFORMAT </w:instrText>
    </w:r>
    <w:r>
      <w:fldChar w:fldCharType="separate"/>
    </w:r>
    <w:r w:rsidR="00E271BD">
      <w:rPr>
        <w:noProof/>
      </w:rPr>
      <w:t>18</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4CF27" w14:textId="77777777" w:rsidR="007A09D0" w:rsidRDefault="007A09D0">
    <w:pPr>
      <w:pStyle w:val="Pidipagina"/>
    </w:pPr>
    <w:r>
      <w:t>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5806D54" w14:textId="77777777" w:rsidR="00CB7BB8" w:rsidRDefault="00CB7BB8">
      <w:pPr>
        <w:spacing w:before="0" w:after="0" w:line="240" w:lineRule="auto"/>
      </w:pPr>
      <w:r>
        <w:separator/>
      </w:r>
    </w:p>
    <w:p w14:paraId="4AEEED2E" w14:textId="77777777" w:rsidR="00CB7BB8" w:rsidRDefault="00CB7BB8"/>
  </w:footnote>
  <w:footnote w:type="continuationSeparator" w:id="0">
    <w:p w14:paraId="6FE48D6E" w14:textId="77777777" w:rsidR="00CB7BB8" w:rsidRDefault="00CB7BB8">
      <w:pPr>
        <w:spacing w:before="0" w:after="0" w:line="240" w:lineRule="auto"/>
      </w:pPr>
      <w:r>
        <w:continuationSeparator/>
      </w:r>
    </w:p>
    <w:p w14:paraId="2E12B624" w14:textId="77777777" w:rsidR="00CB7BB8" w:rsidRDefault="00CB7BB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66D46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B5103"/>
    <w:multiLevelType w:val="hybridMultilevel"/>
    <w:tmpl w:val="AD0AC416"/>
    <w:lvl w:ilvl="0" w:tplc="1A6C1D10">
      <w:start w:val="1"/>
      <w:numFmt w:val="decimal"/>
      <w:pStyle w:val="Numeroelenco"/>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4514E2"/>
    <w:multiLevelType w:val="hybridMultilevel"/>
    <w:tmpl w:val="8892E7CA"/>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5">
    <w:nsid w:val="29525EFA"/>
    <w:multiLevelType w:val="hybridMultilevel"/>
    <w:tmpl w:val="21C02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5C1323"/>
    <w:multiLevelType w:val="multilevel"/>
    <w:tmpl w:val="0CFEB3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07D5FBF"/>
    <w:multiLevelType w:val="hybridMultilevel"/>
    <w:tmpl w:val="DB82C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CB6871"/>
    <w:multiLevelType w:val="multilevel"/>
    <w:tmpl w:val="03CAB5E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2">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95328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B456B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87E2FAF"/>
    <w:multiLevelType w:val="hybridMultilevel"/>
    <w:tmpl w:val="D100938A"/>
    <w:lvl w:ilvl="0" w:tplc="13AE7EA2">
      <w:start w:val="1"/>
      <w:numFmt w:val="decimal"/>
      <w:lvlText w:val="RF%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8CC4B08"/>
    <w:multiLevelType w:val="hybridMultilevel"/>
    <w:tmpl w:val="CD26D3D2"/>
    <w:lvl w:ilvl="0" w:tplc="69DED674">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9D21F13"/>
    <w:multiLevelType w:val="hybridMultilevel"/>
    <w:tmpl w:val="C9DE07BE"/>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18">
    <w:nsid w:val="5A0A6C1F"/>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D1D74DC"/>
    <w:multiLevelType w:val="multilevel"/>
    <w:tmpl w:val="F33268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D86DA4"/>
    <w:multiLevelType w:val="hybridMultilevel"/>
    <w:tmpl w:val="0E6451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7451201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5150983"/>
    <w:multiLevelType w:val="hybridMultilevel"/>
    <w:tmpl w:val="0A2C7A14"/>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3">
    <w:nsid w:val="79F61C5D"/>
    <w:multiLevelType w:val="hybridMultilevel"/>
    <w:tmpl w:val="9F4A8688"/>
    <w:lvl w:ilvl="0" w:tplc="ABE84DA8">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0055D1"/>
    <w:multiLevelType w:val="hybridMultilevel"/>
    <w:tmpl w:val="17487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10"/>
  </w:num>
  <w:num w:numId="5">
    <w:abstractNumId w:val="7"/>
  </w:num>
  <w:num w:numId="6">
    <w:abstractNumId w:val="12"/>
  </w:num>
  <w:num w:numId="7">
    <w:abstractNumId w:val="3"/>
  </w:num>
  <w:num w:numId="8">
    <w:abstractNumId w:val="23"/>
  </w:num>
  <w:num w:numId="9">
    <w:abstractNumId w:val="18"/>
  </w:num>
  <w:num w:numId="10">
    <w:abstractNumId w:val="22"/>
  </w:num>
  <w:num w:numId="11">
    <w:abstractNumId w:val="19"/>
  </w:num>
  <w:num w:numId="12">
    <w:abstractNumId w:val="9"/>
  </w:num>
  <w:num w:numId="13">
    <w:abstractNumId w:val="24"/>
  </w:num>
  <w:num w:numId="14">
    <w:abstractNumId w:val="17"/>
  </w:num>
  <w:num w:numId="15">
    <w:abstractNumId w:val="4"/>
  </w:num>
  <w:num w:numId="16">
    <w:abstractNumId w:val="15"/>
  </w:num>
  <w:num w:numId="17">
    <w:abstractNumId w:val="5"/>
  </w:num>
  <w:num w:numId="18">
    <w:abstractNumId w:val="8"/>
  </w:num>
  <w:num w:numId="19">
    <w:abstractNumId w:val="14"/>
  </w:num>
  <w:num w:numId="20">
    <w:abstractNumId w:val="20"/>
  </w:num>
  <w:num w:numId="21">
    <w:abstractNumId w:val="16"/>
  </w:num>
  <w:num w:numId="22">
    <w:abstractNumId w:val="13"/>
  </w:num>
  <w:num w:numId="23">
    <w:abstractNumId w:val="2"/>
  </w:num>
  <w:num w:numId="24">
    <w:abstractNumId w:val="21"/>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attachedTemplate r:id="rId1"/>
  <w:doNotTrackMoves/>
  <w:defaultTabStop w:val="720"/>
  <w:hyphenationZone w:val="283"/>
  <w:characterSpacingControl w:val="doNotCompress"/>
  <w:savePreviewPicture/>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A09D0"/>
    <w:rsid w:val="00041A5C"/>
    <w:rsid w:val="000568BA"/>
    <w:rsid w:val="000745F5"/>
    <w:rsid w:val="0009692C"/>
    <w:rsid w:val="000A57FA"/>
    <w:rsid w:val="000B6F56"/>
    <w:rsid w:val="0010200C"/>
    <w:rsid w:val="001A2B47"/>
    <w:rsid w:val="00221734"/>
    <w:rsid w:val="00223E0A"/>
    <w:rsid w:val="002664E8"/>
    <w:rsid w:val="00281E19"/>
    <w:rsid w:val="00293DB2"/>
    <w:rsid w:val="002A3DA1"/>
    <w:rsid w:val="002B4CBC"/>
    <w:rsid w:val="002D6BB2"/>
    <w:rsid w:val="002E48B9"/>
    <w:rsid w:val="002F398E"/>
    <w:rsid w:val="002F4EC1"/>
    <w:rsid w:val="0031789B"/>
    <w:rsid w:val="00322FA5"/>
    <w:rsid w:val="00331716"/>
    <w:rsid w:val="00344B92"/>
    <w:rsid w:val="00355281"/>
    <w:rsid w:val="00363AA4"/>
    <w:rsid w:val="003B3B82"/>
    <w:rsid w:val="003B535D"/>
    <w:rsid w:val="003D3F59"/>
    <w:rsid w:val="004400BA"/>
    <w:rsid w:val="004457E5"/>
    <w:rsid w:val="00481155"/>
    <w:rsid w:val="00496F68"/>
    <w:rsid w:val="004B09BF"/>
    <w:rsid w:val="004B644C"/>
    <w:rsid w:val="004D23C7"/>
    <w:rsid w:val="0052076A"/>
    <w:rsid w:val="00533C72"/>
    <w:rsid w:val="00594305"/>
    <w:rsid w:val="005B08FF"/>
    <w:rsid w:val="00660860"/>
    <w:rsid w:val="00693888"/>
    <w:rsid w:val="006C45A2"/>
    <w:rsid w:val="00700337"/>
    <w:rsid w:val="00756B8B"/>
    <w:rsid w:val="00764B16"/>
    <w:rsid w:val="007A0348"/>
    <w:rsid w:val="007A09D0"/>
    <w:rsid w:val="007B1254"/>
    <w:rsid w:val="007D1D83"/>
    <w:rsid w:val="007F0729"/>
    <w:rsid w:val="007F6056"/>
    <w:rsid w:val="007F6F3C"/>
    <w:rsid w:val="008152D9"/>
    <w:rsid w:val="00820398"/>
    <w:rsid w:val="008414D8"/>
    <w:rsid w:val="008B67D0"/>
    <w:rsid w:val="00964768"/>
    <w:rsid w:val="00990C4B"/>
    <w:rsid w:val="009D1092"/>
    <w:rsid w:val="00A35034"/>
    <w:rsid w:val="00A627A5"/>
    <w:rsid w:val="00A65310"/>
    <w:rsid w:val="00A901BD"/>
    <w:rsid w:val="00AE3BFC"/>
    <w:rsid w:val="00B27C01"/>
    <w:rsid w:val="00B624F8"/>
    <w:rsid w:val="00B822DB"/>
    <w:rsid w:val="00B9704C"/>
    <w:rsid w:val="00BB24AE"/>
    <w:rsid w:val="00BB44FA"/>
    <w:rsid w:val="00BC542E"/>
    <w:rsid w:val="00C0370A"/>
    <w:rsid w:val="00C56D6A"/>
    <w:rsid w:val="00C60DD5"/>
    <w:rsid w:val="00CB7BB8"/>
    <w:rsid w:val="00CC30E0"/>
    <w:rsid w:val="00CD3FCB"/>
    <w:rsid w:val="00CD6A37"/>
    <w:rsid w:val="00D1018D"/>
    <w:rsid w:val="00D27C17"/>
    <w:rsid w:val="00D346AC"/>
    <w:rsid w:val="00D91F7F"/>
    <w:rsid w:val="00D93839"/>
    <w:rsid w:val="00D96199"/>
    <w:rsid w:val="00E271BD"/>
    <w:rsid w:val="00E46828"/>
    <w:rsid w:val="00E50B13"/>
    <w:rsid w:val="00E969F7"/>
    <w:rsid w:val="00ED6187"/>
    <w:rsid w:val="00EF7BAA"/>
    <w:rsid w:val="00F2657D"/>
    <w:rsid w:val="00F34436"/>
    <w:rsid w:val="00FA48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514DE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D96199"/>
    <w:pPr>
      <w:spacing w:before="160" w:after="320" w:line="360" w:lineRule="auto"/>
      <w:jc w:val="both"/>
    </w:pPr>
    <w:rPr>
      <w:color w:val="000000"/>
      <w:sz w:val="24"/>
      <w:szCs w:val="24"/>
      <w:lang w:eastAsia="ja-JP" w:bidi="it-IT"/>
    </w:rPr>
  </w:style>
  <w:style w:type="paragraph" w:styleId="Titolo1">
    <w:name w:val="heading 1"/>
    <w:basedOn w:val="Normale"/>
    <w:next w:val="Normale"/>
    <w:link w:val="Titolo1Carattere"/>
    <w:uiPriority w:val="9"/>
    <w:qFormat/>
    <w:pPr>
      <w:keepNext/>
      <w:keepLines/>
      <w:numPr>
        <w:numId w:val="25"/>
      </w:numPr>
      <w:spacing w:before="240" w:line="240" w:lineRule="auto"/>
      <w:outlineLvl w:val="0"/>
    </w:pPr>
    <w:rPr>
      <w:rFonts w:ascii="Georgia" w:eastAsia="Times New Roman" w:hAnsi="Georgia"/>
      <w:caps/>
      <w:color w:val="0072C6"/>
      <w:spacing w:val="14"/>
      <w:sz w:val="64"/>
      <w:szCs w:val="32"/>
    </w:rPr>
  </w:style>
  <w:style w:type="paragraph" w:styleId="Titolo2">
    <w:name w:val="heading 2"/>
    <w:basedOn w:val="Normale"/>
    <w:next w:val="Normale"/>
    <w:link w:val="Titolo2Carattere"/>
    <w:uiPriority w:val="9"/>
    <w:unhideWhenUsed/>
    <w:qFormat/>
    <w:rsid w:val="00355281"/>
    <w:pPr>
      <w:keepNext/>
      <w:keepLines/>
      <w:numPr>
        <w:ilvl w:val="1"/>
        <w:numId w:val="25"/>
      </w:numPr>
      <w:spacing w:after="200" w:line="240" w:lineRule="auto"/>
      <w:outlineLvl w:val="1"/>
    </w:pPr>
    <w:rPr>
      <w:rFonts w:ascii="Georgia" w:eastAsia="Times New Roman" w:hAnsi="Georgia"/>
      <w:caps/>
      <w:color w:val="0072C6"/>
      <w:spacing w:val="14"/>
      <w:sz w:val="44"/>
      <w:szCs w:val="26"/>
    </w:rPr>
  </w:style>
  <w:style w:type="paragraph" w:styleId="Titolo3">
    <w:name w:val="heading 3"/>
    <w:basedOn w:val="Normale"/>
    <w:next w:val="Normale"/>
    <w:link w:val="Titolo3Carattere"/>
    <w:uiPriority w:val="9"/>
    <w:unhideWhenUsed/>
    <w:qFormat/>
    <w:rsid w:val="00355281"/>
    <w:pPr>
      <w:keepNext/>
      <w:keepLines/>
      <w:numPr>
        <w:ilvl w:val="2"/>
        <w:numId w:val="25"/>
      </w:numPr>
      <w:spacing w:after="240" w:line="240" w:lineRule="auto"/>
      <w:contextualSpacing/>
      <w:outlineLvl w:val="2"/>
    </w:pPr>
    <w:rPr>
      <w:rFonts w:ascii="Georgia" w:eastAsia="Times New Roman" w:hAnsi="Georgia"/>
      <w:color w:val="0072C6"/>
      <w:sz w:val="34"/>
    </w:rPr>
  </w:style>
  <w:style w:type="paragraph" w:styleId="Titolo4">
    <w:name w:val="heading 4"/>
    <w:basedOn w:val="Normale"/>
    <w:next w:val="Normale"/>
    <w:link w:val="Titolo4Carattere"/>
    <w:uiPriority w:val="9"/>
    <w:unhideWhenUsed/>
    <w:qFormat/>
    <w:rsid w:val="00700337"/>
    <w:pPr>
      <w:keepNext/>
      <w:numPr>
        <w:ilvl w:val="3"/>
        <w:numId w:val="25"/>
      </w:numPr>
      <w:spacing w:before="240" w:after="60"/>
      <w:outlineLvl w:val="3"/>
    </w:pPr>
    <w:rPr>
      <w:rFonts w:ascii="Calibri" w:eastAsia="Times New Roman" w:hAnsi="Calibri" w:cs="Times New Roman"/>
      <w:b/>
      <w:bCs/>
      <w:sz w:val="28"/>
      <w:szCs w:val="28"/>
    </w:rPr>
  </w:style>
  <w:style w:type="paragraph" w:styleId="Titolo5">
    <w:name w:val="heading 5"/>
    <w:basedOn w:val="Normale"/>
    <w:next w:val="Normale"/>
    <w:link w:val="Titolo5Carattere"/>
    <w:uiPriority w:val="9"/>
    <w:unhideWhenUsed/>
    <w:qFormat/>
    <w:rsid w:val="00700337"/>
    <w:pPr>
      <w:numPr>
        <w:ilvl w:val="4"/>
        <w:numId w:val="25"/>
      </w:numPr>
      <w:spacing w:before="240" w:after="60"/>
      <w:outlineLvl w:val="4"/>
    </w:pPr>
    <w:rPr>
      <w:rFonts w:ascii="Calibri" w:eastAsia="Times New Roman" w:hAnsi="Calibri" w:cs="Times New Roman"/>
      <w:b/>
      <w:bCs/>
      <w:i/>
      <w:iCs/>
      <w:sz w:val="26"/>
      <w:szCs w:val="26"/>
    </w:rPr>
  </w:style>
  <w:style w:type="paragraph" w:styleId="Titolo6">
    <w:name w:val="heading 6"/>
    <w:basedOn w:val="Normale"/>
    <w:next w:val="Normale"/>
    <w:link w:val="Titolo6Carattere"/>
    <w:uiPriority w:val="9"/>
    <w:semiHidden/>
    <w:unhideWhenUsed/>
    <w:qFormat/>
    <w:pPr>
      <w:keepNext/>
      <w:keepLines/>
      <w:numPr>
        <w:ilvl w:val="5"/>
        <w:numId w:val="25"/>
      </w:numPr>
      <w:spacing w:before="40" w:after="0"/>
      <w:outlineLvl w:val="5"/>
    </w:pPr>
    <w:rPr>
      <w:rFonts w:ascii="Georgia" w:eastAsia="Times New Roman" w:hAnsi="Georgia"/>
      <w:color w:val="0072C6"/>
    </w:rPr>
  </w:style>
  <w:style w:type="paragraph" w:styleId="Titolo7">
    <w:name w:val="heading 7"/>
    <w:basedOn w:val="Normale"/>
    <w:next w:val="Normale"/>
    <w:link w:val="Titolo7Carattere"/>
    <w:uiPriority w:val="9"/>
    <w:semiHidden/>
    <w:unhideWhenUsed/>
    <w:qFormat/>
    <w:pPr>
      <w:keepNext/>
      <w:keepLines/>
      <w:numPr>
        <w:ilvl w:val="6"/>
        <w:numId w:val="25"/>
      </w:numPr>
      <w:spacing w:after="180" w:line="240" w:lineRule="auto"/>
      <w:outlineLvl w:val="6"/>
    </w:pPr>
    <w:rPr>
      <w:rFonts w:ascii="Georgia" w:eastAsia="Times New Roman" w:hAnsi="Georgia"/>
      <w:i/>
      <w:iCs/>
      <w:spacing w:val="14"/>
    </w:rPr>
  </w:style>
  <w:style w:type="paragraph" w:styleId="Titolo8">
    <w:name w:val="heading 8"/>
    <w:basedOn w:val="Normale"/>
    <w:next w:val="Normale"/>
    <w:link w:val="Titolo8Carattere"/>
    <w:uiPriority w:val="9"/>
    <w:semiHidden/>
    <w:unhideWhenUsed/>
    <w:qFormat/>
    <w:pPr>
      <w:keepNext/>
      <w:keepLines/>
      <w:numPr>
        <w:ilvl w:val="7"/>
        <w:numId w:val="25"/>
      </w:numPr>
      <w:spacing w:after="180" w:line="240" w:lineRule="auto"/>
      <w:outlineLvl w:val="7"/>
    </w:pPr>
    <w:rPr>
      <w:rFonts w:ascii="Georgia" w:eastAsia="Times New Roman" w:hAnsi="Georgia"/>
      <w:spacing w:val="14"/>
      <w:sz w:val="26"/>
      <w:szCs w:val="21"/>
    </w:rPr>
  </w:style>
  <w:style w:type="paragraph" w:styleId="Titolo9">
    <w:name w:val="heading 9"/>
    <w:basedOn w:val="Normale"/>
    <w:next w:val="Normale"/>
    <w:link w:val="Titolo9Carattere"/>
    <w:uiPriority w:val="9"/>
    <w:semiHidden/>
    <w:unhideWhenUsed/>
    <w:qFormat/>
    <w:pPr>
      <w:keepNext/>
      <w:keepLines/>
      <w:numPr>
        <w:ilvl w:val="8"/>
        <w:numId w:val="25"/>
      </w:numPr>
      <w:spacing w:after="180" w:line="240" w:lineRule="auto"/>
      <w:outlineLvl w:val="8"/>
    </w:pPr>
    <w:rPr>
      <w:rFonts w:ascii="Georgia" w:eastAsia="Times New Roman" w:hAnsi="Georgia"/>
      <w:i/>
      <w:iCs/>
      <w:spacing w:val="14"/>
      <w:sz w:val="26"/>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Tabellaelenco3-colore1">
    <w:name w:val="List Table 3 Accent 1"/>
    <w:basedOn w:val="Tabellanormale"/>
    <w:uiPriority w:val="48"/>
    <w:tblPr>
      <w:tblStyleRowBandSize w:val="1"/>
      <w:tblStyleColBandSize w:val="1"/>
      <w:tblInd w:w="0" w:type="dxa"/>
      <w:tblBorders>
        <w:top w:val="single" w:sz="4" w:space="0" w:color="0072C6"/>
        <w:left w:val="single" w:sz="4" w:space="0" w:color="0072C6"/>
        <w:bottom w:val="single" w:sz="4" w:space="0" w:color="0072C6"/>
        <w:right w:val="single" w:sz="4" w:space="0" w:color="0072C6"/>
      </w:tblBorders>
      <w:tblCellMar>
        <w:top w:w="0" w:type="dxa"/>
        <w:left w:w="108" w:type="dxa"/>
        <w:bottom w:w="0" w:type="dxa"/>
        <w:right w:w="108" w:type="dxa"/>
      </w:tblCellMar>
    </w:tblPr>
    <w:tblStylePr w:type="firstRow">
      <w:rPr>
        <w:b/>
        <w:bCs/>
        <w:color w:val="FFFFFF"/>
      </w:rPr>
      <w:tblPr/>
      <w:tcPr>
        <w:shd w:val="clear" w:color="auto" w:fill="0072C6"/>
      </w:tcPr>
    </w:tblStylePr>
    <w:tblStylePr w:type="lastRow">
      <w:rPr>
        <w:b/>
        <w:bCs/>
      </w:rPr>
      <w:tblPr/>
      <w:tcPr>
        <w:tcBorders>
          <w:top w:val="double" w:sz="4" w:space="0" w:color="0072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72C6"/>
          <w:right w:val="single" w:sz="4" w:space="0" w:color="0072C6"/>
        </w:tcBorders>
      </w:tcPr>
    </w:tblStylePr>
    <w:tblStylePr w:type="band1Horz">
      <w:tblPr/>
      <w:tcPr>
        <w:tcBorders>
          <w:top w:val="single" w:sz="4" w:space="0" w:color="0072C6"/>
          <w:bottom w:val="single" w:sz="4" w:space="0" w:color="0072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left w:val="nil"/>
        </w:tcBorders>
      </w:tcPr>
    </w:tblStylePr>
    <w:tblStylePr w:type="swCell">
      <w:tblPr/>
      <w:tcPr>
        <w:tcBorders>
          <w:top w:val="double" w:sz="4" w:space="0" w:color="0072C6"/>
          <w:right w:val="nil"/>
        </w:tcBorders>
      </w:tcPr>
    </w:tblStylePr>
  </w:style>
  <w:style w:type="paragraph" w:styleId="Titolo">
    <w:name w:val="Title"/>
    <w:basedOn w:val="Normale"/>
    <w:next w:val="Normale"/>
    <w:link w:val="TitoloCarattere"/>
    <w:uiPriority w:val="10"/>
    <w:semiHidden/>
    <w:unhideWhenUsed/>
    <w:qFormat/>
    <w:pPr>
      <w:spacing w:before="0" w:after="0" w:line="240" w:lineRule="auto"/>
      <w:contextualSpacing/>
    </w:pPr>
    <w:rPr>
      <w:rFonts w:ascii="Georgia" w:eastAsia="Times New Roman" w:hAnsi="Georgia"/>
      <w:caps/>
      <w:color w:val="F98723"/>
      <w:spacing w:val="14"/>
      <w:kern w:val="28"/>
      <w:sz w:val="84"/>
      <w:szCs w:val="56"/>
    </w:rPr>
  </w:style>
  <w:style w:type="character" w:customStyle="1" w:styleId="TitoloCarattere">
    <w:name w:val="Titolo Carattere"/>
    <w:link w:val="Titolo"/>
    <w:uiPriority w:val="10"/>
    <w:semiHidden/>
    <w:rPr>
      <w:rFonts w:ascii="Georgia" w:eastAsia="Times New Roman" w:hAnsi="Georgia" w:cs="Arial"/>
      <w:caps/>
      <w:color w:val="F98723"/>
      <w:spacing w:val="14"/>
      <w:kern w:val="28"/>
      <w:sz w:val="84"/>
      <w:szCs w:val="56"/>
    </w:rPr>
  </w:style>
  <w:style w:type="paragraph" w:styleId="Sottotitolo">
    <w:name w:val="Subtitle"/>
    <w:basedOn w:val="Normale"/>
    <w:next w:val="Normale"/>
    <w:link w:val="SottotitoloCarattere"/>
    <w:uiPriority w:val="11"/>
    <w:semiHidden/>
    <w:unhideWhenUsed/>
    <w:qFormat/>
    <w:pPr>
      <w:numPr>
        <w:ilvl w:val="1"/>
      </w:numPr>
      <w:spacing w:before="0" w:after="720" w:line="240" w:lineRule="auto"/>
      <w:contextualSpacing/>
    </w:pPr>
    <w:rPr>
      <w:rFonts w:eastAsia="Times New Roman"/>
      <w:caps/>
      <w:sz w:val="40"/>
      <w:szCs w:val="22"/>
    </w:rPr>
  </w:style>
  <w:style w:type="character" w:customStyle="1" w:styleId="Titolo1Carattere">
    <w:name w:val="Titolo 1 Carattere"/>
    <w:link w:val="Titolo1"/>
    <w:uiPriority w:val="9"/>
    <w:rPr>
      <w:rFonts w:ascii="Georgia" w:eastAsia="Times New Roman" w:hAnsi="Georgia" w:cs="Arial"/>
      <w:caps/>
      <w:color w:val="0072C6"/>
      <w:spacing w:val="14"/>
      <w:sz w:val="64"/>
      <w:szCs w:val="32"/>
    </w:rPr>
  </w:style>
  <w:style w:type="character" w:customStyle="1" w:styleId="Titolo2Carattere">
    <w:name w:val="Titolo 2 Carattere"/>
    <w:link w:val="Titolo2"/>
    <w:uiPriority w:val="9"/>
    <w:rsid w:val="00355281"/>
    <w:rPr>
      <w:rFonts w:ascii="Georgia" w:eastAsia="Times New Roman" w:hAnsi="Georgia"/>
      <w:caps/>
      <w:color w:val="0072C6"/>
      <w:spacing w:val="14"/>
      <w:sz w:val="44"/>
      <w:szCs w:val="26"/>
      <w:lang w:eastAsia="ja-JP" w:bidi="it-IT"/>
    </w:rPr>
  </w:style>
  <w:style w:type="paragraph" w:styleId="Puntoelenco">
    <w:name w:val="List Bullet"/>
    <w:basedOn w:val="Normale"/>
    <w:uiPriority w:val="31"/>
    <w:qFormat/>
    <w:rsid w:val="00D96199"/>
    <w:pPr>
      <w:ind w:left="936" w:hanging="360"/>
      <w:contextualSpacing/>
    </w:pPr>
  </w:style>
  <w:style w:type="paragraph" w:styleId="Intestazione">
    <w:name w:val="header"/>
    <w:basedOn w:val="Normale"/>
    <w:link w:val="IntestazioneCarattere"/>
    <w:uiPriority w:val="99"/>
    <w:unhideWhenUsed/>
    <w:pPr>
      <w:spacing w:before="0" w:after="0" w:line="240" w:lineRule="auto"/>
    </w:pPr>
  </w:style>
  <w:style w:type="character" w:customStyle="1" w:styleId="IntestazioneCarattere">
    <w:name w:val="Intestazione Carattere"/>
    <w:basedOn w:val="Carpredefinitoparagrafo"/>
    <w:link w:val="Intestazione"/>
    <w:uiPriority w:val="99"/>
  </w:style>
  <w:style w:type="paragraph" w:styleId="Citazioneintensa">
    <w:name w:val="Intense Quote"/>
    <w:basedOn w:val="Normale"/>
    <w:next w:val="Normale"/>
    <w:link w:val="CitazioneintensaCarattere"/>
    <w:uiPriority w:val="30"/>
    <w:semiHidden/>
    <w:unhideWhenUsed/>
    <w:qFormat/>
    <w:pPr>
      <w:spacing w:before="360" w:after="560" w:line="264" w:lineRule="auto"/>
      <w:ind w:left="605" w:right="605"/>
      <w:contextualSpacing/>
    </w:pPr>
    <w:rPr>
      <w:rFonts w:ascii="Georgia" w:hAnsi="Georgia"/>
      <w:i/>
      <w:iCs/>
      <w:color w:val="F98723"/>
      <w:sz w:val="32"/>
    </w:rPr>
  </w:style>
  <w:style w:type="table" w:styleId="Grigliatabella">
    <w:name w:val="Table Grid"/>
    <w:basedOn w:val="Tabellanormale"/>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ellanormale"/>
    <w:uiPriority w:val="99"/>
    <w:rsid w:val="004D23C7"/>
    <w:pPr>
      <w:spacing w:before="240" w:after="180"/>
    </w:pPr>
    <w:rPr>
      <w:b/>
      <w:color w:val="7F7F7F"/>
      <w:sz w:val="24"/>
      <w:szCs w:val="24"/>
      <w:lang w:eastAsia="ja-JP" w:bidi="it-IT"/>
    </w:rPr>
    <w:tblPr>
      <w:tblInd w:w="0" w:type="dxa"/>
      <w:tblBorders>
        <w:bottom w:val="single" w:sz="6" w:space="0" w:color="0072C6"/>
        <w:insideH w:val="single" w:sz="6" w:space="0" w:color="0072C6"/>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FDF9F7"/>
        <w:sz w:val="28"/>
      </w:rPr>
      <w:tblPr/>
      <w:trPr>
        <w:tblHeader/>
      </w:trPr>
      <w:tcPr>
        <w:tcBorders>
          <w:top w:val="nil"/>
          <w:left w:val="nil"/>
          <w:bottom w:val="nil"/>
          <w:right w:val="nil"/>
          <w:insideH w:val="nil"/>
          <w:insideV w:val="nil"/>
          <w:tl2br w:val="nil"/>
          <w:tr2bl w:val="nil"/>
        </w:tcBorders>
        <w:shd w:val="clear" w:color="auto" w:fill="0072C6"/>
        <w:vAlign w:val="bottom"/>
      </w:tcPr>
    </w:tblStylePr>
    <w:tblStylePr w:type="firstCol">
      <w:pPr>
        <w:wordWrap/>
        <w:spacing w:beforeLines="0" w:before="240" w:beforeAutospacing="0" w:afterLines="0" w:after="180" w:afterAutospacing="0"/>
        <w:jc w:val="right"/>
      </w:pPr>
      <w:rPr>
        <w:rFonts w:ascii="Georgia" w:hAnsi="Georgia"/>
        <w:b w:val="0"/>
        <w:i w:val="0"/>
        <w:color w:val="0072C6"/>
        <w:sz w:val="24"/>
      </w:rPr>
    </w:tblStylePr>
    <w:tblStylePr w:type="nwCell">
      <w:pPr>
        <w:wordWrap/>
        <w:jc w:val="left"/>
      </w:pPr>
    </w:tblStylePr>
  </w:style>
  <w:style w:type="character" w:customStyle="1" w:styleId="SottotitoloCarattere">
    <w:name w:val="Sottotitolo Carattere"/>
    <w:link w:val="Sottotitolo"/>
    <w:uiPriority w:val="11"/>
    <w:semiHidden/>
    <w:rPr>
      <w:rFonts w:eastAsia="Times New Roman"/>
      <w:caps/>
      <w:sz w:val="40"/>
      <w:szCs w:val="22"/>
    </w:rPr>
  </w:style>
  <w:style w:type="character" w:customStyle="1" w:styleId="Titolo7Carattere">
    <w:name w:val="Titolo 7 Carattere"/>
    <w:link w:val="Titolo7"/>
    <w:uiPriority w:val="9"/>
    <w:semiHidden/>
    <w:rPr>
      <w:rFonts w:ascii="Georgia" w:eastAsia="Times New Roman" w:hAnsi="Georgia" w:cs="Arial"/>
      <w:i/>
      <w:iCs/>
      <w:spacing w:val="14"/>
    </w:rPr>
  </w:style>
  <w:style w:type="character" w:customStyle="1" w:styleId="Titolo8Carattere">
    <w:name w:val="Titolo 8 Carattere"/>
    <w:link w:val="Titolo8"/>
    <w:uiPriority w:val="9"/>
    <w:semiHidden/>
    <w:rPr>
      <w:rFonts w:ascii="Georgia" w:eastAsia="Times New Roman" w:hAnsi="Georgia" w:cs="Arial"/>
      <w:spacing w:val="14"/>
      <w:sz w:val="26"/>
      <w:szCs w:val="21"/>
    </w:rPr>
  </w:style>
  <w:style w:type="character" w:customStyle="1" w:styleId="Titolo9Carattere">
    <w:name w:val="Titolo 9 Carattere"/>
    <w:link w:val="Titolo9"/>
    <w:uiPriority w:val="9"/>
    <w:semiHidden/>
    <w:rPr>
      <w:rFonts w:ascii="Georgia" w:eastAsia="Times New Roman" w:hAnsi="Georgia" w:cs="Arial"/>
      <w:i/>
      <w:iCs/>
      <w:spacing w:val="14"/>
      <w:sz w:val="26"/>
      <w:szCs w:val="21"/>
    </w:rPr>
  </w:style>
  <w:style w:type="character" w:styleId="Enfasidelicata">
    <w:name w:val="Subtle Emphasis"/>
    <w:uiPriority w:val="19"/>
    <w:semiHidden/>
    <w:unhideWhenUsed/>
    <w:qFormat/>
    <w:rPr>
      <w:i/>
      <w:iCs/>
      <w:color w:val="0072C6"/>
    </w:rPr>
  </w:style>
  <w:style w:type="character" w:styleId="Enfasicorsivo">
    <w:name w:val="Emphasis"/>
    <w:uiPriority w:val="20"/>
    <w:semiHidden/>
    <w:unhideWhenUsed/>
    <w:qFormat/>
    <w:rPr>
      <w:i/>
      <w:iCs/>
      <w:color w:val="F98723"/>
    </w:rPr>
  </w:style>
  <w:style w:type="character" w:styleId="Enfasiintensa">
    <w:name w:val="Intense Emphasis"/>
    <w:uiPriority w:val="21"/>
    <w:semiHidden/>
    <w:unhideWhenUsed/>
    <w:qFormat/>
    <w:rPr>
      <w:b/>
      <w:i/>
      <w:iCs/>
      <w:color w:val="F98723"/>
    </w:rPr>
  </w:style>
  <w:style w:type="character" w:styleId="Enfasigrassetto">
    <w:name w:val="Strong"/>
    <w:uiPriority w:val="22"/>
    <w:semiHidden/>
    <w:unhideWhenUsed/>
    <w:qFormat/>
    <w:rPr>
      <w:b/>
      <w:bCs/>
      <w:color w:val="0072C6"/>
    </w:rPr>
  </w:style>
  <w:style w:type="character" w:styleId="Riferimentodelicato">
    <w:name w:val="Subtle Reference"/>
    <w:uiPriority w:val="31"/>
    <w:semiHidden/>
    <w:unhideWhenUsed/>
    <w:qFormat/>
    <w:rPr>
      <w:i/>
      <w:caps/>
      <w:smallCaps w:val="0"/>
      <w:color w:val="0072C6"/>
    </w:rPr>
  </w:style>
  <w:style w:type="character" w:styleId="Riferimentointenso">
    <w:name w:val="Intense Reference"/>
    <w:uiPriority w:val="32"/>
    <w:semiHidden/>
    <w:unhideWhenUsed/>
    <w:qFormat/>
    <w:rPr>
      <w:b/>
      <w:bCs/>
      <w:i/>
      <w:caps/>
      <w:smallCaps w:val="0"/>
      <w:color w:val="0072C6"/>
      <w:spacing w:val="0"/>
    </w:rPr>
  </w:style>
  <w:style w:type="character" w:styleId="Titolodellibro">
    <w:name w:val="Book Title"/>
    <w:uiPriority w:val="33"/>
    <w:semiHidden/>
    <w:unhideWhenUsed/>
    <w:qFormat/>
    <w:rPr>
      <w:b w:val="0"/>
      <w:bCs/>
      <w:i w:val="0"/>
      <w:iCs/>
      <w:color w:val="0072C6"/>
      <w:spacing w:val="0"/>
      <w:u w:val="single"/>
    </w:rPr>
  </w:style>
  <w:style w:type="paragraph" w:styleId="Didascalia">
    <w:name w:val="caption"/>
    <w:basedOn w:val="Normale"/>
    <w:next w:val="Normale"/>
    <w:uiPriority w:val="35"/>
    <w:semiHidden/>
    <w:unhideWhenUsed/>
    <w:qFormat/>
    <w:pPr>
      <w:spacing w:after="200" w:line="240" w:lineRule="auto"/>
    </w:pPr>
    <w:rPr>
      <w:i/>
      <w:iCs/>
      <w:sz w:val="20"/>
      <w:szCs w:val="18"/>
    </w:rPr>
  </w:style>
  <w:style w:type="paragraph" w:styleId="Titolosommario">
    <w:name w:val="TOC Heading"/>
    <w:basedOn w:val="Titolo1"/>
    <w:next w:val="Normale"/>
    <w:uiPriority w:val="39"/>
    <w:semiHidden/>
    <w:unhideWhenUsed/>
    <w:qFormat/>
    <w:pPr>
      <w:spacing w:after="0" w:line="360" w:lineRule="auto"/>
      <w:outlineLvl w:val="9"/>
    </w:pPr>
    <w:rPr>
      <w:sz w:val="84"/>
    </w:rPr>
  </w:style>
  <w:style w:type="character" w:styleId="Testosegnaposto">
    <w:name w:val="Placeholder Text"/>
    <w:uiPriority w:val="99"/>
    <w:semiHidden/>
    <w:rPr>
      <w:color w:val="808080"/>
    </w:rPr>
  </w:style>
  <w:style w:type="paragraph" w:styleId="Pidipagina">
    <w:name w:val="footer"/>
    <w:basedOn w:val="Normale"/>
    <w:link w:val="PidipaginaCarattere"/>
    <w:uiPriority w:val="99"/>
    <w:unhideWhenUsed/>
    <w:qFormat/>
    <w:pPr>
      <w:pBdr>
        <w:top w:val="single" w:sz="4" w:space="8" w:color="0072C6"/>
        <w:left w:val="single" w:sz="4" w:space="31" w:color="0072C6"/>
        <w:bottom w:val="single" w:sz="4" w:space="8" w:color="0072C6"/>
        <w:right w:val="single" w:sz="4" w:space="31" w:color="0072C6"/>
      </w:pBdr>
      <w:shd w:val="clear" w:color="auto" w:fill="0072C6"/>
      <w:spacing w:before="0" w:after="0" w:line="240" w:lineRule="auto"/>
    </w:pPr>
    <w:rPr>
      <w:color w:val="FFFFFF"/>
    </w:rPr>
  </w:style>
  <w:style w:type="character" w:customStyle="1" w:styleId="PidipaginaCarattere">
    <w:name w:val="Piè di pagina Carattere"/>
    <w:link w:val="Pidipagina"/>
    <w:uiPriority w:val="99"/>
    <w:rPr>
      <w:color w:val="FFFFFF"/>
      <w:shd w:val="clear" w:color="auto" w:fill="0072C6"/>
    </w:rPr>
  </w:style>
  <w:style w:type="paragraph" w:styleId="Citazione">
    <w:name w:val="Quote"/>
    <w:basedOn w:val="Normale"/>
    <w:next w:val="Normale"/>
    <w:link w:val="CitazioneCarattere"/>
    <w:uiPriority w:val="29"/>
    <w:unhideWhenUsed/>
    <w:qFormat/>
    <w:pPr>
      <w:spacing w:before="360" w:after="560" w:line="264" w:lineRule="auto"/>
      <w:ind w:left="605" w:right="605"/>
      <w:contextualSpacing/>
    </w:pPr>
    <w:rPr>
      <w:rFonts w:ascii="Georgia" w:hAnsi="Georgia"/>
      <w:i/>
      <w:iCs/>
      <w:color w:val="0072C6"/>
      <w:sz w:val="40"/>
    </w:rPr>
  </w:style>
  <w:style w:type="character" w:customStyle="1" w:styleId="CitazioneCarattere">
    <w:name w:val="Citazione Carattere"/>
    <w:link w:val="Citazione"/>
    <w:uiPriority w:val="29"/>
    <w:rPr>
      <w:rFonts w:ascii="Georgia" w:hAnsi="Georgia"/>
      <w:i/>
      <w:iCs/>
      <w:color w:val="0072C6"/>
      <w:sz w:val="40"/>
    </w:rPr>
  </w:style>
  <w:style w:type="character" w:customStyle="1" w:styleId="CitazioneintensaCarattere">
    <w:name w:val="Citazione intensa Carattere"/>
    <w:link w:val="Citazioneintensa"/>
    <w:uiPriority w:val="30"/>
    <w:semiHidden/>
    <w:rPr>
      <w:rFonts w:ascii="Georgia" w:hAnsi="Georgia"/>
      <w:i/>
      <w:iCs/>
      <w:color w:val="F98723"/>
      <w:sz w:val="32"/>
    </w:rPr>
  </w:style>
  <w:style w:type="character" w:customStyle="1" w:styleId="Titolo3Carattere">
    <w:name w:val="Titolo 3 Carattere"/>
    <w:link w:val="Titolo3"/>
    <w:uiPriority w:val="9"/>
    <w:rsid w:val="00355281"/>
    <w:rPr>
      <w:rFonts w:ascii="Georgia" w:eastAsia="Times New Roman" w:hAnsi="Georgia"/>
      <w:color w:val="0072C6"/>
      <w:sz w:val="34"/>
      <w:szCs w:val="24"/>
      <w:lang w:eastAsia="ja-JP" w:bidi="it-IT"/>
    </w:rPr>
  </w:style>
  <w:style w:type="paragraph" w:styleId="Numeroelenco">
    <w:name w:val="List Number"/>
    <w:basedOn w:val="Normale"/>
    <w:uiPriority w:val="32"/>
    <w:qFormat/>
    <w:pPr>
      <w:numPr>
        <w:numId w:val="7"/>
      </w:numPr>
      <w:contextualSpacing/>
    </w:pPr>
  </w:style>
  <w:style w:type="character" w:customStyle="1" w:styleId="Titolo6Carattere">
    <w:name w:val="Titolo 6 Carattere"/>
    <w:link w:val="Titolo6"/>
    <w:uiPriority w:val="9"/>
    <w:semiHidden/>
    <w:rPr>
      <w:rFonts w:ascii="Georgia" w:eastAsia="Times New Roman" w:hAnsi="Georgia" w:cs="Arial"/>
      <w:color w:val="0072C6"/>
    </w:rPr>
  </w:style>
  <w:style w:type="paragraph" w:styleId="Sommario1">
    <w:name w:val="toc 1"/>
    <w:basedOn w:val="Normale"/>
    <w:next w:val="Normale"/>
    <w:autoRedefine/>
    <w:uiPriority w:val="39"/>
    <w:unhideWhenUsed/>
    <w:rsid w:val="00ED6187"/>
    <w:pPr>
      <w:tabs>
        <w:tab w:val="right" w:leader="dot" w:pos="9881"/>
      </w:tabs>
      <w:spacing w:before="120" w:after="0"/>
    </w:pPr>
    <w:rPr>
      <w:rFonts w:ascii="Georgia" w:hAnsi="Georgia"/>
      <w:b/>
      <w:bCs/>
      <w:color w:val="548DD4"/>
    </w:rPr>
  </w:style>
  <w:style w:type="paragraph" w:styleId="Sommario2">
    <w:name w:val="toc 2"/>
    <w:basedOn w:val="Normale"/>
    <w:next w:val="Normale"/>
    <w:autoRedefine/>
    <w:uiPriority w:val="39"/>
    <w:unhideWhenUsed/>
    <w:rsid w:val="007A09D0"/>
    <w:pPr>
      <w:spacing w:before="0" w:after="0"/>
    </w:pPr>
    <w:rPr>
      <w:sz w:val="22"/>
      <w:szCs w:val="22"/>
    </w:rPr>
  </w:style>
  <w:style w:type="paragraph" w:styleId="Sommario3">
    <w:name w:val="toc 3"/>
    <w:basedOn w:val="Normale"/>
    <w:next w:val="Normale"/>
    <w:autoRedefine/>
    <w:uiPriority w:val="39"/>
    <w:unhideWhenUsed/>
    <w:rsid w:val="007A09D0"/>
    <w:pPr>
      <w:spacing w:before="0" w:after="0"/>
      <w:ind w:left="240"/>
    </w:pPr>
    <w:rPr>
      <w:i/>
      <w:iCs/>
      <w:sz w:val="22"/>
      <w:szCs w:val="22"/>
    </w:rPr>
  </w:style>
  <w:style w:type="paragraph" w:styleId="Sommario4">
    <w:name w:val="toc 4"/>
    <w:basedOn w:val="Normale"/>
    <w:next w:val="Normale"/>
    <w:autoRedefine/>
    <w:uiPriority w:val="39"/>
    <w:unhideWhenUsed/>
    <w:rsid w:val="007A09D0"/>
    <w:pPr>
      <w:pBdr>
        <w:between w:val="double" w:sz="6" w:space="0" w:color="auto"/>
      </w:pBdr>
      <w:spacing w:before="0" w:after="0"/>
      <w:ind w:left="480"/>
    </w:pPr>
    <w:rPr>
      <w:sz w:val="20"/>
      <w:szCs w:val="20"/>
    </w:rPr>
  </w:style>
  <w:style w:type="paragraph" w:styleId="Sommario5">
    <w:name w:val="toc 5"/>
    <w:basedOn w:val="Normale"/>
    <w:next w:val="Normale"/>
    <w:autoRedefine/>
    <w:uiPriority w:val="39"/>
    <w:unhideWhenUsed/>
    <w:rsid w:val="007A09D0"/>
    <w:pPr>
      <w:pBdr>
        <w:between w:val="double" w:sz="6" w:space="0" w:color="auto"/>
      </w:pBdr>
      <w:spacing w:before="0" w:after="0"/>
      <w:ind w:left="720"/>
    </w:pPr>
    <w:rPr>
      <w:sz w:val="20"/>
      <w:szCs w:val="20"/>
    </w:rPr>
  </w:style>
  <w:style w:type="paragraph" w:styleId="Sommario6">
    <w:name w:val="toc 6"/>
    <w:basedOn w:val="Normale"/>
    <w:next w:val="Normale"/>
    <w:autoRedefine/>
    <w:uiPriority w:val="39"/>
    <w:unhideWhenUsed/>
    <w:rsid w:val="007A09D0"/>
    <w:pPr>
      <w:pBdr>
        <w:between w:val="double" w:sz="6" w:space="0" w:color="auto"/>
      </w:pBdr>
      <w:spacing w:before="0" w:after="0"/>
      <w:ind w:left="960"/>
    </w:pPr>
    <w:rPr>
      <w:sz w:val="20"/>
      <w:szCs w:val="20"/>
    </w:rPr>
  </w:style>
  <w:style w:type="paragraph" w:styleId="Sommario7">
    <w:name w:val="toc 7"/>
    <w:basedOn w:val="Normale"/>
    <w:next w:val="Normale"/>
    <w:autoRedefine/>
    <w:uiPriority w:val="39"/>
    <w:unhideWhenUsed/>
    <w:rsid w:val="007A09D0"/>
    <w:pPr>
      <w:pBdr>
        <w:between w:val="double" w:sz="6" w:space="0" w:color="auto"/>
      </w:pBdr>
      <w:spacing w:before="0" w:after="0"/>
      <w:ind w:left="1200"/>
    </w:pPr>
    <w:rPr>
      <w:sz w:val="20"/>
      <w:szCs w:val="20"/>
    </w:rPr>
  </w:style>
  <w:style w:type="paragraph" w:styleId="Sommario8">
    <w:name w:val="toc 8"/>
    <w:basedOn w:val="Normale"/>
    <w:next w:val="Normale"/>
    <w:autoRedefine/>
    <w:uiPriority w:val="39"/>
    <w:unhideWhenUsed/>
    <w:rsid w:val="007A09D0"/>
    <w:pPr>
      <w:pBdr>
        <w:between w:val="double" w:sz="6" w:space="0" w:color="auto"/>
      </w:pBdr>
      <w:spacing w:before="0" w:after="0"/>
      <w:ind w:left="1440"/>
    </w:pPr>
    <w:rPr>
      <w:sz w:val="20"/>
      <w:szCs w:val="20"/>
    </w:rPr>
  </w:style>
  <w:style w:type="paragraph" w:styleId="Sommario9">
    <w:name w:val="toc 9"/>
    <w:basedOn w:val="Normale"/>
    <w:next w:val="Normale"/>
    <w:autoRedefine/>
    <w:uiPriority w:val="39"/>
    <w:unhideWhenUsed/>
    <w:rsid w:val="007A09D0"/>
    <w:pPr>
      <w:pBdr>
        <w:between w:val="double" w:sz="6" w:space="0" w:color="auto"/>
      </w:pBdr>
      <w:spacing w:before="0" w:after="0"/>
      <w:ind w:left="1680"/>
    </w:pPr>
    <w:rPr>
      <w:sz w:val="20"/>
      <w:szCs w:val="20"/>
    </w:rPr>
  </w:style>
  <w:style w:type="character" w:customStyle="1" w:styleId="Titolo4Carattere">
    <w:name w:val="Titolo 4 Carattere"/>
    <w:link w:val="Titolo4"/>
    <w:uiPriority w:val="9"/>
    <w:rsid w:val="00700337"/>
    <w:rPr>
      <w:rFonts w:ascii="Calibri" w:eastAsia="Times New Roman" w:hAnsi="Calibri" w:cs="Times New Roman"/>
      <w:b/>
      <w:bCs/>
      <w:color w:val="000000"/>
      <w:sz w:val="28"/>
      <w:szCs w:val="28"/>
      <w:lang w:eastAsia="ja-JP" w:bidi="it-IT"/>
    </w:rPr>
  </w:style>
  <w:style w:type="character" w:customStyle="1" w:styleId="Titolo5Carattere">
    <w:name w:val="Titolo 5 Carattere"/>
    <w:link w:val="Titolo5"/>
    <w:uiPriority w:val="9"/>
    <w:rsid w:val="00700337"/>
    <w:rPr>
      <w:rFonts w:ascii="Calibri" w:eastAsia="Times New Roman" w:hAnsi="Calibri" w:cs="Times New Roman"/>
      <w:b/>
      <w:bCs/>
      <w:i/>
      <w:iCs/>
      <w:color w:val="000000"/>
      <w:sz w:val="26"/>
      <w:szCs w:val="26"/>
      <w:lang w:eastAsia="ja-JP" w:bidi="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277429">
      <w:bodyDiv w:val="1"/>
      <w:marLeft w:val="0"/>
      <w:marRight w:val="0"/>
      <w:marTop w:val="0"/>
      <w:marBottom w:val="0"/>
      <w:divBdr>
        <w:top w:val="none" w:sz="0" w:space="0" w:color="auto"/>
        <w:left w:val="none" w:sz="0" w:space="0" w:color="auto"/>
        <w:bottom w:val="none" w:sz="0" w:space="0" w:color="auto"/>
        <w:right w:val="none" w:sz="0" w:space="0" w:color="auto"/>
      </w:divBdr>
    </w:div>
    <w:div w:id="395707433">
      <w:bodyDiv w:val="1"/>
      <w:marLeft w:val="0"/>
      <w:marRight w:val="0"/>
      <w:marTop w:val="0"/>
      <w:marBottom w:val="0"/>
      <w:divBdr>
        <w:top w:val="none" w:sz="0" w:space="0" w:color="auto"/>
        <w:left w:val="none" w:sz="0" w:space="0" w:color="auto"/>
        <w:bottom w:val="none" w:sz="0" w:space="0" w:color="auto"/>
        <w:right w:val="none" w:sz="0" w:space="0" w:color="auto"/>
      </w:divBdr>
    </w:div>
    <w:div w:id="1726442893">
      <w:bodyDiv w:val="1"/>
      <w:marLeft w:val="0"/>
      <w:marRight w:val="0"/>
      <w:marTop w:val="0"/>
      <w:marBottom w:val="0"/>
      <w:divBdr>
        <w:top w:val="none" w:sz="0" w:space="0" w:color="auto"/>
        <w:left w:val="none" w:sz="0" w:space="0" w:color="auto"/>
        <w:bottom w:val="none" w:sz="0" w:space="0" w:color="auto"/>
        <w:right w:val="none" w:sz="0" w:space="0" w:color="auto"/>
      </w:divBdr>
    </w:div>
    <w:div w:id="21441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arco/Library/Containers/com.microsoft.Word/Data/Library/Caches/1040/TM10002076/Documento%20aziendale.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Documento aziendale.dotx</Template>
  <TotalTime>284</TotalTime>
  <Pages>28</Pages>
  <Words>2789</Words>
  <Characters>15902</Characters>
  <Application>Microsoft Macintosh Word</Application>
  <DocSecurity>0</DocSecurity>
  <Lines>132</Lines>
  <Paragraphs>37</Paragraphs>
  <ScaleCrop>false</ScaleCrop>
  <HeadingPairs>
    <vt:vector size="4" baseType="variant">
      <vt:variant>
        <vt:lpstr>Titolo</vt:lpstr>
      </vt:variant>
      <vt:variant>
        <vt:i4>1</vt:i4>
      </vt:variant>
      <vt:variant>
        <vt:lpstr>Headings</vt:lpstr>
      </vt:variant>
      <vt:variant>
        <vt:i4>32</vt:i4>
      </vt:variant>
    </vt:vector>
  </HeadingPairs>
  <TitlesOfParts>
    <vt:vector size="33" baseType="lpstr">
      <vt:lpstr/>
      <vt:lpstr>BIBLIOTECA DIGITALE</vt:lpstr>
      <vt:lpstr>    Requisiti</vt:lpstr>
      <vt:lpstr>    </vt:lpstr>
      <vt:lpstr>        Requisiti funzionali </vt:lpstr>
      <vt:lpstr>        Requisiti non funzionali</vt:lpstr>
      <vt:lpstr>    System design</vt:lpstr>
      <vt:lpstr>    Component diagram</vt:lpstr>
      <vt:lpstr>        Sequence diagram</vt:lpstr>
      <vt:lpstr>    </vt:lpstr>
      <vt:lpstr>        Deployment diagram</vt:lpstr>
      <vt:lpstr>    </vt:lpstr>
      <vt:lpstr>    </vt:lpstr>
      <vt:lpstr>    </vt:lpstr>
      <vt:lpstr>        Schema entità relazioni</vt:lpstr>
      <vt:lpstr>        </vt:lpstr>
      <vt:lpstr>        </vt:lpstr>
      <vt:lpstr>        Design decisions</vt:lpstr>
      <vt:lpstr>        Problemi noti</vt:lpstr>
      <vt:lpstr>        Design patterns</vt:lpstr>
      <vt:lpstr>    Software design</vt:lpstr>
      <vt:lpstr>        Class diagram</vt:lpstr>
      <vt:lpstr>        </vt:lpstr>
      <vt:lpstr>        Class diagram</vt:lpstr>
      <vt:lpstr>        Problemi noti </vt:lpstr>
      <vt:lpstr>    Screenshots</vt:lpstr>
      <vt:lpstr>        Registrazione</vt:lpstr>
      <vt:lpstr>        Accesso acquisitore</vt:lpstr>
      <vt:lpstr>        Accesso revisore acquisizione</vt:lpstr>
      <vt:lpstr>        Trascrizione</vt:lpstr>
      <vt:lpstr>        </vt:lpstr>
      <vt:lpstr>        Revisione trascrizione</vt:lpstr>
      <vt:lpstr>        Accesso admin </vt:lpstr>
    </vt:vector>
  </TitlesOfParts>
  <Company/>
  <LinksUpToDate>false</LinksUpToDate>
  <CharactersWithSpaces>18654</CharactersWithSpaces>
  <SharedDoc>false</SharedDoc>
  <HLinks>
    <vt:vector size="60" baseType="variant">
      <vt:variant>
        <vt:i4>655426</vt:i4>
      </vt:variant>
      <vt:variant>
        <vt:i4>6284</vt:i4>
      </vt:variant>
      <vt:variant>
        <vt:i4>1035</vt:i4>
      </vt:variant>
      <vt:variant>
        <vt:i4>1</vt:i4>
      </vt:variant>
      <vt:variant>
        <vt:lpwstr>Component%20</vt:lpwstr>
      </vt:variant>
      <vt:variant>
        <vt:lpwstr/>
      </vt:variant>
      <vt:variant>
        <vt:i4>196696</vt:i4>
      </vt:variant>
      <vt:variant>
        <vt:i4>7130</vt:i4>
      </vt:variant>
      <vt:variant>
        <vt:i4>1036</vt:i4>
      </vt:variant>
      <vt:variant>
        <vt:i4>1</vt:i4>
      </vt:variant>
      <vt:variant>
        <vt:lpwstr>Sequence_Trascrizione</vt:lpwstr>
      </vt:variant>
      <vt:variant>
        <vt:lpwstr/>
      </vt:variant>
      <vt:variant>
        <vt:i4>4587591</vt:i4>
      </vt:variant>
      <vt:variant>
        <vt:i4>7290</vt:i4>
      </vt:variant>
      <vt:variant>
        <vt:i4>1037</vt:i4>
      </vt:variant>
      <vt:variant>
        <vt:i4>1</vt:i4>
      </vt:variant>
      <vt:variant>
        <vt:lpwstr>Sequence_Verifica_Trascrizione</vt:lpwstr>
      </vt:variant>
      <vt:variant>
        <vt:lpwstr/>
      </vt:variant>
      <vt:variant>
        <vt:i4>6357112</vt:i4>
      </vt:variant>
      <vt:variant>
        <vt:i4>7313</vt:i4>
      </vt:variant>
      <vt:variant>
        <vt:i4>1034</vt:i4>
      </vt:variant>
      <vt:variant>
        <vt:i4>1</vt:i4>
      </vt:variant>
      <vt:variant>
        <vt:lpwstr>Deployment</vt:lpwstr>
      </vt:variant>
      <vt:variant>
        <vt:lpwstr/>
      </vt:variant>
      <vt:variant>
        <vt:i4>6684773</vt:i4>
      </vt:variant>
      <vt:variant>
        <vt:i4>8112</vt:i4>
      </vt:variant>
      <vt:variant>
        <vt:i4>1033</vt:i4>
      </vt:variant>
      <vt:variant>
        <vt:i4>1</vt:i4>
      </vt:variant>
      <vt:variant>
        <vt:lpwstr>entita</vt:lpwstr>
      </vt:variant>
      <vt:variant>
        <vt:lpwstr/>
      </vt:variant>
      <vt:variant>
        <vt:i4>196706</vt:i4>
      </vt:variant>
      <vt:variant>
        <vt:i4>8126</vt:i4>
      </vt:variant>
      <vt:variant>
        <vt:i4>1032</vt:i4>
      </vt:variant>
      <vt:variant>
        <vt:i4>1</vt:i4>
      </vt:variant>
      <vt:variant>
        <vt:lpwstr>relazioni</vt:lpwstr>
      </vt:variant>
      <vt:variant>
        <vt:lpwstr/>
      </vt:variant>
      <vt:variant>
        <vt:i4>4390984</vt:i4>
      </vt:variant>
      <vt:variant>
        <vt:i4>8151</vt:i4>
      </vt:variant>
      <vt:variant>
        <vt:i4>1031</vt:i4>
      </vt:variant>
      <vt:variant>
        <vt:i4>1</vt:i4>
      </vt:variant>
      <vt:variant>
        <vt:lpwstr>ER-1</vt:lpwstr>
      </vt:variant>
      <vt:variant>
        <vt:lpwstr/>
      </vt:variant>
      <vt:variant>
        <vt:i4>3342459</vt:i4>
      </vt:variant>
      <vt:variant>
        <vt:i4>9336</vt:i4>
      </vt:variant>
      <vt:variant>
        <vt:i4>1028</vt:i4>
      </vt:variant>
      <vt:variant>
        <vt:i4>1</vt:i4>
      </vt:variant>
      <vt:variant>
        <vt:lpwstr>Diagramma1</vt:lpwstr>
      </vt:variant>
      <vt:variant>
        <vt:lpwstr/>
      </vt:variant>
      <vt:variant>
        <vt:i4>3145851</vt:i4>
      </vt:variant>
      <vt:variant>
        <vt:i4>9599</vt:i4>
      </vt:variant>
      <vt:variant>
        <vt:i4>1026</vt:i4>
      </vt:variant>
      <vt:variant>
        <vt:i4>1</vt:i4>
      </vt:variant>
      <vt:variant>
        <vt:lpwstr>Diagramma2</vt:lpwstr>
      </vt:variant>
      <vt:variant>
        <vt:lpwstr/>
      </vt:variant>
      <vt:variant>
        <vt:i4>3211387</vt:i4>
      </vt:variant>
      <vt:variant>
        <vt:i4>9878</vt:i4>
      </vt:variant>
      <vt:variant>
        <vt:i4>1027</vt:i4>
      </vt:variant>
      <vt:variant>
        <vt:i4>1</vt:i4>
      </vt:variant>
      <vt:variant>
        <vt:lpwstr>Diagramma3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3</cp:revision>
  <dcterms:created xsi:type="dcterms:W3CDTF">2016-07-14T10:31:00Z</dcterms:created>
  <dcterms:modified xsi:type="dcterms:W3CDTF">2016-09-25T21:31:00Z</dcterms:modified>
</cp:coreProperties>
</file>